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2EEB79CA" w14:textId="77777777" w:rsidTr="00195D08">
        <w:tc>
          <w:tcPr>
            <w:tcW w:w="8630" w:type="dxa"/>
          </w:tcPr>
          <w:p w14:paraId="04F7BBC7" w14:textId="4D1DB98D" w:rsidR="006E0E70" w:rsidRPr="00410239" w:rsidRDefault="00BF02CB" w:rsidP="00BA26A6">
            <w:pPr>
              <w:pStyle w:val="MinutesandAgendaTitles"/>
            </w:pPr>
            <w:r>
              <w:t>Group 4 Meeting 8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59C24440"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1AAC1293" w14:textId="79D64E41" w:rsidR="006E0E70" w:rsidRPr="00410239" w:rsidRDefault="00BF02CB" w:rsidP="00BA26A6">
            <w:r>
              <w:t>12/03/2021</w:t>
            </w:r>
          </w:p>
        </w:tc>
        <w:tc>
          <w:tcPr>
            <w:tcW w:w="2876" w:type="dxa"/>
          </w:tcPr>
          <w:p w14:paraId="56516339" w14:textId="66E98D0C" w:rsidR="006E0E70" w:rsidRPr="00410239" w:rsidRDefault="00BF02CB" w:rsidP="00BA26A6">
            <w:r>
              <w:t>12:00</w:t>
            </w:r>
          </w:p>
        </w:tc>
        <w:tc>
          <w:tcPr>
            <w:tcW w:w="2879" w:type="dxa"/>
          </w:tcPr>
          <w:p w14:paraId="0B586909" w14:textId="076AC4E4" w:rsidR="006E0E70" w:rsidRPr="00410239" w:rsidRDefault="00BF02CB"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70E3CE69" w14:textId="77777777" w:rsidTr="000A75F5">
        <w:tc>
          <w:tcPr>
            <w:tcW w:w="2156" w:type="dxa"/>
            <w:tcBorders>
              <w:top w:val="nil"/>
            </w:tcBorders>
          </w:tcPr>
          <w:p w14:paraId="0CC13E1E" w14:textId="5BDC0997" w:rsidR="006E0E70" w:rsidRPr="00195D08" w:rsidRDefault="00BF02CB" w:rsidP="00BA26A6">
            <w:r>
              <w:t>Chair</w:t>
            </w:r>
          </w:p>
        </w:tc>
        <w:tc>
          <w:tcPr>
            <w:tcW w:w="6474" w:type="dxa"/>
            <w:tcBorders>
              <w:top w:val="nil"/>
            </w:tcBorders>
          </w:tcPr>
          <w:p w14:paraId="6C78C9D5" w14:textId="7F898EFC" w:rsidR="006E0E70" w:rsidRPr="00195D08" w:rsidRDefault="00BF02CB" w:rsidP="00BA26A6">
            <w:r>
              <w:t>Killian McShane</w:t>
            </w:r>
          </w:p>
        </w:tc>
      </w:tr>
      <w:tr w:rsidR="006E0E70" w:rsidRPr="00195D08" w14:paraId="73BEC3E2" w14:textId="77777777" w:rsidTr="000A75F5">
        <w:tc>
          <w:tcPr>
            <w:tcW w:w="2156" w:type="dxa"/>
          </w:tcPr>
          <w:p w14:paraId="6E7290D9" w14:textId="7A3FBC4C" w:rsidR="006E0E70" w:rsidRPr="00195D08" w:rsidRDefault="00BF02CB" w:rsidP="00BA26A6">
            <w:r>
              <w:t>Secretary</w:t>
            </w:r>
          </w:p>
        </w:tc>
        <w:tc>
          <w:tcPr>
            <w:tcW w:w="6474" w:type="dxa"/>
          </w:tcPr>
          <w:p w14:paraId="3C2BB4AA" w14:textId="6466FD34" w:rsidR="006E0E70" w:rsidRPr="00195D08" w:rsidRDefault="00BF02CB" w:rsidP="00BA26A6">
            <w:r>
              <w:t>William Payne</w:t>
            </w:r>
          </w:p>
        </w:tc>
      </w:tr>
      <w:tr w:rsidR="006E0E70" w:rsidRPr="00195D08" w14:paraId="345A7AA9" w14:textId="77777777" w:rsidTr="000A75F5">
        <w:tc>
          <w:tcPr>
            <w:tcW w:w="2156" w:type="dxa"/>
          </w:tcPr>
          <w:p w14:paraId="786DA50B" w14:textId="1BB9F42A" w:rsidR="006E0E70" w:rsidRPr="00195D08" w:rsidRDefault="00BF02CB" w:rsidP="00BA26A6">
            <w:r>
              <w:t>Apologies</w:t>
            </w:r>
          </w:p>
        </w:tc>
        <w:tc>
          <w:tcPr>
            <w:tcW w:w="6474" w:type="dxa"/>
          </w:tcPr>
          <w:p w14:paraId="21617F39" w14:textId="16DFAB51" w:rsidR="006E0E70" w:rsidRPr="00195D08" w:rsidRDefault="00BF02CB" w:rsidP="00BA26A6">
            <w:r>
              <w:t>James Harris, Matthew Blatherwick, James Murphy</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42A72BC2" w14:textId="77777777" w:rsidTr="00195D08">
        <w:tc>
          <w:tcPr>
            <w:tcW w:w="8630" w:type="dxa"/>
          </w:tcPr>
          <w:p w14:paraId="7D0EFA59" w14:textId="249C070D" w:rsidR="006E0E70" w:rsidRPr="00410239" w:rsidRDefault="00BF02CB" w:rsidP="00BA26A6">
            <w:pPr>
              <w:pStyle w:val="MinutesandAgendaTitles"/>
            </w:pPr>
            <w:r>
              <w:t>Item 1: Design plan update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7A655AC6"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22467C08" w14:textId="33C4C0E1" w:rsidR="006E0E70" w:rsidRPr="00410239" w:rsidRDefault="00BF02CB" w:rsidP="00BA26A6">
            <w:r>
              <w:t>Discussion</w:t>
            </w:r>
          </w:p>
        </w:tc>
        <w:tc>
          <w:tcPr>
            <w:tcW w:w="6474" w:type="dxa"/>
          </w:tcPr>
          <w:p w14:paraId="4A1ECF84" w14:textId="77777777" w:rsidR="006E0E70" w:rsidRDefault="00BF02CB" w:rsidP="00BA26A6">
            <w:r>
              <w:t>Most of python, sentiment data and machine learning design sections completed and either uploaded onto collaborative document or soon to be uploaded.</w:t>
            </w:r>
          </w:p>
          <w:p w14:paraId="113D673F" w14:textId="77777777" w:rsidR="00BF02CB" w:rsidRDefault="00BF02CB" w:rsidP="00BA26A6">
            <w:r>
              <w:t>Gantt chart and update of plan review also completed and to be uploaded.</w:t>
            </w:r>
          </w:p>
          <w:p w14:paraId="05110E7C" w14:textId="4D3D240A" w:rsidR="00BF02CB" w:rsidRPr="00410239" w:rsidRDefault="00BF02CB" w:rsidP="00BA26A6">
            <w:r>
              <w:t>Discussed java and web app sections with James Murphy and Matthew Blatherwick prior to meeting; these sections are in progress and will be completed and uploaded before the next meeting.</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098"/>
        <w:gridCol w:w="2127"/>
        <w:gridCol w:w="1405"/>
      </w:tblGrid>
      <w:tr w:rsidR="006E0E70" w:rsidRPr="00195D08" w14:paraId="52DF2265" w14:textId="77777777" w:rsidTr="00BF02CB">
        <w:trPr>
          <w:cnfStyle w:val="100000000000" w:firstRow="1" w:lastRow="0" w:firstColumn="0" w:lastColumn="0" w:oddVBand="0" w:evenVBand="0" w:oddHBand="0" w:evenHBand="0" w:firstRowFirstColumn="0" w:firstRowLastColumn="0" w:lastRowFirstColumn="0" w:lastRowLastColumn="0"/>
        </w:trPr>
        <w:tc>
          <w:tcPr>
            <w:tcW w:w="5098" w:type="dxa"/>
          </w:tcPr>
          <w:p w14:paraId="2AA2EC23" w14:textId="51C9133D" w:rsidR="006E0E70" w:rsidRPr="00195D08" w:rsidRDefault="00BF02CB" w:rsidP="00BA26A6">
            <w:r>
              <w:t>To-do</w:t>
            </w:r>
          </w:p>
        </w:tc>
        <w:sdt>
          <w:sdtPr>
            <w:alias w:val="Agenda 1, person responsible:"/>
            <w:tag w:val="Agenda 1, person responsible:"/>
            <w:id w:val="-781569522"/>
            <w:placeholder>
              <w:docPart w:val="23690120D8214E9DA22C22E0814F12A7"/>
            </w:placeholder>
            <w:temporary/>
            <w:showingPlcHdr/>
            <w15:appearance w15:val="hidden"/>
          </w:sdtPr>
          <w:sdtEndPr/>
          <w:sdtContent>
            <w:tc>
              <w:tcPr>
                <w:tcW w:w="2127" w:type="dxa"/>
              </w:tcPr>
              <w:p w14:paraId="4749B502" w14:textId="77777777" w:rsidR="006E0E70" w:rsidRPr="00195D08" w:rsidRDefault="000C75DA" w:rsidP="00BA26A6">
                <w:r w:rsidRPr="00195D08">
                  <w:t>Person Responsible</w:t>
                </w:r>
              </w:p>
            </w:tc>
          </w:sdtContent>
        </w:sdt>
        <w:sdt>
          <w:sdtPr>
            <w:alias w:val="Agenda 1, deadline:"/>
            <w:tag w:val="Agenda 1, deadline:"/>
            <w:id w:val="-253817730"/>
            <w:placeholder>
              <w:docPart w:val="3CCCE7A575E1451CA5B3CBF948CAE3EA"/>
            </w:placeholder>
            <w:temporary/>
            <w:showingPlcHdr/>
            <w15:appearance w15:val="hidden"/>
          </w:sdtPr>
          <w:sdtEndPr/>
          <w:sdtContent>
            <w:tc>
              <w:tcPr>
                <w:tcW w:w="1405" w:type="dxa"/>
              </w:tcPr>
              <w:p w14:paraId="71B1F3B4" w14:textId="77777777" w:rsidR="006E0E70" w:rsidRPr="00195D08" w:rsidRDefault="000C75DA" w:rsidP="00BA26A6">
                <w:r w:rsidRPr="00195D08">
                  <w:t>Deadline</w:t>
                </w:r>
              </w:p>
            </w:tc>
          </w:sdtContent>
        </w:sdt>
      </w:tr>
      <w:tr w:rsidR="006E0E70" w:rsidRPr="00195D08" w14:paraId="4B622916" w14:textId="77777777" w:rsidTr="00BF02CB">
        <w:tc>
          <w:tcPr>
            <w:tcW w:w="5098" w:type="dxa"/>
          </w:tcPr>
          <w:p w14:paraId="55376D02" w14:textId="050B27CD" w:rsidR="006E0E70" w:rsidRPr="00195D08" w:rsidRDefault="00BF02CB" w:rsidP="00BA26A6">
            <w:r>
              <w:t>Combine completed sections on document and ensure they flow together and read well as a whole.</w:t>
            </w:r>
          </w:p>
        </w:tc>
        <w:tc>
          <w:tcPr>
            <w:tcW w:w="2127" w:type="dxa"/>
          </w:tcPr>
          <w:p w14:paraId="4A5DCA48" w14:textId="7509DF38" w:rsidR="006E0E70" w:rsidRPr="00195D08" w:rsidRDefault="00BF02CB" w:rsidP="00BA26A6">
            <w:r>
              <w:t>All</w:t>
            </w:r>
          </w:p>
        </w:tc>
        <w:tc>
          <w:tcPr>
            <w:tcW w:w="1405" w:type="dxa"/>
          </w:tcPr>
          <w:p w14:paraId="0B25FCDC" w14:textId="68B45397" w:rsidR="006E0E70" w:rsidRPr="00195D08" w:rsidRDefault="00BF02CB" w:rsidP="00BA26A6">
            <w:r>
              <w:t>15/03/2021</w:t>
            </w:r>
          </w:p>
        </w:tc>
      </w:tr>
      <w:tr w:rsidR="006E0E70" w:rsidRPr="00195D08" w14:paraId="6D8CE37E" w14:textId="77777777" w:rsidTr="00BF02CB">
        <w:tc>
          <w:tcPr>
            <w:tcW w:w="5098" w:type="dxa"/>
          </w:tcPr>
          <w:p w14:paraId="0FCF0E6E" w14:textId="759D79BB" w:rsidR="006E0E70" w:rsidRPr="00195D08" w:rsidRDefault="00BF02CB" w:rsidP="00BA26A6">
            <w:r>
              <w:t>Complete sections on java and web design and upload to document.</w:t>
            </w:r>
          </w:p>
        </w:tc>
        <w:tc>
          <w:tcPr>
            <w:tcW w:w="2127" w:type="dxa"/>
          </w:tcPr>
          <w:p w14:paraId="156958D9" w14:textId="79F8ADD9" w:rsidR="006E0E70" w:rsidRPr="00195D08" w:rsidRDefault="00BF02CB" w:rsidP="00BA26A6">
            <w:r>
              <w:t>James Murphy and Matthew Blatherwick</w:t>
            </w:r>
          </w:p>
        </w:tc>
        <w:tc>
          <w:tcPr>
            <w:tcW w:w="1405" w:type="dxa"/>
          </w:tcPr>
          <w:p w14:paraId="058229DE" w14:textId="74D938AA" w:rsidR="006E0E70" w:rsidRPr="00195D08" w:rsidRDefault="00BF02CB" w:rsidP="00BA26A6">
            <w:r>
              <w:t>15/03/2021</w:t>
            </w:r>
          </w:p>
        </w:tc>
      </w:tr>
      <w:tr w:rsidR="00BF02CB" w:rsidRPr="00195D08" w14:paraId="3C4B46C3" w14:textId="77777777" w:rsidTr="00BF02CB">
        <w:tc>
          <w:tcPr>
            <w:tcW w:w="5098" w:type="dxa"/>
          </w:tcPr>
          <w:p w14:paraId="3D88B09A" w14:textId="0F3F331A" w:rsidR="00BF02CB" w:rsidRDefault="00BF02CB" w:rsidP="00BA26A6">
            <w:r>
              <w:t>Upload plan review update and format Gantt chart correctly.</w:t>
            </w:r>
          </w:p>
        </w:tc>
        <w:tc>
          <w:tcPr>
            <w:tcW w:w="2127" w:type="dxa"/>
          </w:tcPr>
          <w:p w14:paraId="3FEBD2C5" w14:textId="71D7EE19" w:rsidR="00BF02CB" w:rsidRDefault="00BF02CB" w:rsidP="00BA26A6">
            <w:r>
              <w:t>William Payne</w:t>
            </w:r>
          </w:p>
        </w:tc>
        <w:tc>
          <w:tcPr>
            <w:tcW w:w="1405" w:type="dxa"/>
          </w:tcPr>
          <w:p w14:paraId="5501ACB4" w14:textId="5DB50EF7" w:rsidR="00BF02CB" w:rsidRDefault="00BF02CB" w:rsidP="00BA26A6">
            <w:r>
              <w:t>15/03/2021</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10EFF3C9" w14:textId="77777777" w:rsidTr="000B74EB">
        <w:tc>
          <w:tcPr>
            <w:tcW w:w="8630" w:type="dxa"/>
          </w:tcPr>
          <w:p w14:paraId="51003B4E" w14:textId="045D017B" w:rsidR="00195D08" w:rsidRPr="00410239" w:rsidRDefault="00BF02CB" w:rsidP="00BA26A6">
            <w:pPr>
              <w:pStyle w:val="MinutesandAgendaTitles"/>
            </w:pPr>
            <w:r>
              <w:t>Item 2: Design plan presentation</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3428B2E2"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60680E54" w14:textId="245FD57C" w:rsidR="00195D08" w:rsidRPr="00410239" w:rsidRDefault="00BF02CB" w:rsidP="00BA26A6">
            <w:r>
              <w:t>Discussion</w:t>
            </w:r>
          </w:p>
        </w:tc>
        <w:tc>
          <w:tcPr>
            <w:tcW w:w="6474" w:type="dxa"/>
          </w:tcPr>
          <w:p w14:paraId="12FAA215" w14:textId="41EFCC8E" w:rsidR="00195D08" w:rsidRPr="00410239" w:rsidRDefault="00BF02CB" w:rsidP="00BA26A6">
            <w:r>
              <w:t>E-mail received from our group monitor with a date and time for our presentation. We discussed our plan for how we will present our project.</w:t>
            </w:r>
          </w:p>
        </w:tc>
      </w:tr>
      <w:tr w:rsidR="00195D08" w:rsidRPr="00195D08" w14:paraId="0041E286" w14:textId="77777777" w:rsidTr="000B74EB">
        <w:tc>
          <w:tcPr>
            <w:tcW w:w="2156" w:type="dxa"/>
          </w:tcPr>
          <w:p w14:paraId="186344DF" w14:textId="267E0F87" w:rsidR="00195D08" w:rsidRPr="00195D08" w:rsidRDefault="00BF02CB" w:rsidP="00BA26A6">
            <w:r>
              <w:t>Conclusions</w:t>
            </w:r>
          </w:p>
        </w:tc>
        <w:tc>
          <w:tcPr>
            <w:tcW w:w="6474" w:type="dxa"/>
          </w:tcPr>
          <w:p w14:paraId="3355DE67" w14:textId="0264FB13" w:rsidR="00195D08" w:rsidRPr="00195D08" w:rsidRDefault="00BF02CB" w:rsidP="00BA26A6">
            <w:r>
              <w:t xml:space="preserve">We </w:t>
            </w:r>
            <w:r w:rsidR="009D0D9F">
              <w:t xml:space="preserve">will create a short PowerPoint which will show our interface design and other relevant designs and diagrams. We will read </w:t>
            </w:r>
            <w:proofErr w:type="gramStart"/>
            <w:r w:rsidR="009D0D9F">
              <w:t>more or less from</w:t>
            </w:r>
            <w:proofErr w:type="gramEnd"/>
            <w:r w:rsidR="009D0D9F">
              <w:t xml:space="preserve"> the design plan itself as a script.</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66"/>
        <w:gridCol w:w="3464"/>
      </w:tblGrid>
      <w:tr w:rsidR="009D0D9F" w:rsidRPr="00195D08" w14:paraId="6E94890A" w14:textId="77777777" w:rsidTr="009D0D9F">
        <w:trPr>
          <w:cnfStyle w:val="100000000000" w:firstRow="1" w:lastRow="0" w:firstColumn="0" w:lastColumn="0" w:oddVBand="0" w:evenVBand="0" w:oddHBand="0" w:evenHBand="0" w:firstRowFirstColumn="0" w:firstRowLastColumn="0" w:lastRowFirstColumn="0" w:lastRowLastColumn="0"/>
        </w:trPr>
        <w:tc>
          <w:tcPr>
            <w:tcW w:w="5173" w:type="dxa"/>
          </w:tcPr>
          <w:p w14:paraId="3207F3E5" w14:textId="78AF09A7" w:rsidR="009D0D9F" w:rsidRPr="00195D08" w:rsidRDefault="009D0D9F" w:rsidP="00BA26A6">
            <w:r>
              <w:t>To-do</w:t>
            </w:r>
          </w:p>
        </w:tc>
        <w:sdt>
          <w:sdtPr>
            <w:alias w:val="Agenda 2, deadline:"/>
            <w:tag w:val="Agenda 2, deadline:"/>
            <w:id w:val="-1119989222"/>
            <w:placeholder>
              <w:docPart w:val="9B54D29985A64B3D9D5DEECD5DA54EB5"/>
            </w:placeholder>
            <w:temporary/>
            <w:showingPlcHdr/>
            <w15:appearance w15:val="hidden"/>
          </w:sdtPr>
          <w:sdtContent>
            <w:tc>
              <w:tcPr>
                <w:tcW w:w="3469" w:type="dxa"/>
              </w:tcPr>
              <w:p w14:paraId="6AB9A24E" w14:textId="77777777" w:rsidR="009D0D9F" w:rsidRPr="00195D08" w:rsidRDefault="009D0D9F" w:rsidP="00BA26A6">
                <w:r w:rsidRPr="00195D08">
                  <w:t>Deadline</w:t>
                </w:r>
              </w:p>
            </w:tc>
          </w:sdtContent>
        </w:sdt>
      </w:tr>
      <w:tr w:rsidR="009D0D9F" w:rsidRPr="00195D08" w14:paraId="0992EFC4" w14:textId="77777777" w:rsidTr="009D0D9F">
        <w:tc>
          <w:tcPr>
            <w:tcW w:w="5173" w:type="dxa"/>
          </w:tcPr>
          <w:p w14:paraId="535A2464" w14:textId="3A30CA00" w:rsidR="009D0D9F" w:rsidRPr="00195D08" w:rsidRDefault="009D0D9F" w:rsidP="00BA26A6">
            <w:r>
              <w:t>Decide who will present each section of the design plan and quickly rehearse the order of the presentation.</w:t>
            </w:r>
          </w:p>
        </w:tc>
        <w:tc>
          <w:tcPr>
            <w:tcW w:w="3469" w:type="dxa"/>
          </w:tcPr>
          <w:p w14:paraId="711D3BFB" w14:textId="57EDC2C7" w:rsidR="009D0D9F" w:rsidRPr="00195D08" w:rsidRDefault="009D0D9F" w:rsidP="00BA26A6">
            <w:r>
              <w:t>15/03/2021</w:t>
            </w:r>
          </w:p>
        </w:tc>
      </w:tr>
      <w:tr w:rsidR="009D0D9F" w:rsidRPr="00195D08" w14:paraId="408831C5" w14:textId="77777777" w:rsidTr="009D0D9F">
        <w:tc>
          <w:tcPr>
            <w:tcW w:w="5173" w:type="dxa"/>
          </w:tcPr>
          <w:p w14:paraId="6504F51D" w14:textId="400E74EC" w:rsidR="009D0D9F" w:rsidRPr="00195D08" w:rsidRDefault="009D0D9F" w:rsidP="00BA26A6">
            <w:r>
              <w:t>Complete PowerPoint of diagrams.</w:t>
            </w:r>
          </w:p>
        </w:tc>
        <w:tc>
          <w:tcPr>
            <w:tcW w:w="3469" w:type="dxa"/>
          </w:tcPr>
          <w:p w14:paraId="43B98DF8" w14:textId="19523443" w:rsidR="009D0D9F" w:rsidRPr="00195D08" w:rsidRDefault="009D0D9F" w:rsidP="00BA26A6">
            <w:r>
              <w:t>15/03/2021</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081E35D2" w14:textId="77777777" w:rsidTr="000B74EB">
        <w:tc>
          <w:tcPr>
            <w:tcW w:w="8630" w:type="dxa"/>
          </w:tcPr>
          <w:p w14:paraId="43EA21C4" w14:textId="729A5AE5" w:rsidR="00195D08" w:rsidRPr="00410239" w:rsidRDefault="009D0D9F" w:rsidP="00BA26A6">
            <w:pPr>
              <w:pStyle w:val="MinutesandAgendaTitles"/>
            </w:pPr>
            <w:r>
              <w:t>Other business: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1E28F13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0A03760F" w14:textId="6FB91F52" w:rsidR="00195D08" w:rsidRPr="00410239" w:rsidRDefault="009D0D9F" w:rsidP="00BA26A6">
            <w:r>
              <w:t>Date of next meeting</w:t>
            </w:r>
          </w:p>
        </w:tc>
        <w:tc>
          <w:tcPr>
            <w:tcW w:w="6474" w:type="dxa"/>
          </w:tcPr>
          <w:p w14:paraId="41D4DCD7" w14:textId="143684C9" w:rsidR="00195D08" w:rsidRPr="00410239" w:rsidRDefault="009D0D9F" w:rsidP="00BA26A6">
            <w:r>
              <w:t>Monday 15</w:t>
            </w:r>
            <w:r w:rsidRPr="009D0D9F">
              <w:rPr>
                <w:vertAlign w:val="superscript"/>
              </w:rPr>
              <w:t>th</w:t>
            </w:r>
            <w:r>
              <w:t xml:space="preserve"> March @ 11:00</w:t>
            </w:r>
          </w:p>
        </w:tc>
      </w:tr>
    </w:tbl>
    <w:p w14:paraId="5545F392"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295C3" w14:textId="77777777" w:rsidR="00D6422A" w:rsidRDefault="00D6422A">
      <w:r>
        <w:separator/>
      </w:r>
    </w:p>
  </w:endnote>
  <w:endnote w:type="continuationSeparator" w:id="0">
    <w:p w14:paraId="670F16E0" w14:textId="77777777" w:rsidR="00D6422A" w:rsidRDefault="00D6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A4FEC" w14:textId="77777777" w:rsidR="00D6422A" w:rsidRDefault="00D6422A">
      <w:r>
        <w:separator/>
      </w:r>
    </w:p>
  </w:footnote>
  <w:footnote w:type="continuationSeparator" w:id="0">
    <w:p w14:paraId="6C1A259F" w14:textId="77777777" w:rsidR="00D6422A" w:rsidRDefault="00D64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CB"/>
    <w:rsid w:val="00030FC8"/>
    <w:rsid w:val="00070E66"/>
    <w:rsid w:val="00073AED"/>
    <w:rsid w:val="000A75F5"/>
    <w:rsid w:val="000C75DA"/>
    <w:rsid w:val="00160389"/>
    <w:rsid w:val="0018514B"/>
    <w:rsid w:val="0019353F"/>
    <w:rsid w:val="00195D08"/>
    <w:rsid w:val="001A10F5"/>
    <w:rsid w:val="002A5825"/>
    <w:rsid w:val="00331E07"/>
    <w:rsid w:val="003F4225"/>
    <w:rsid w:val="00410239"/>
    <w:rsid w:val="0043271B"/>
    <w:rsid w:val="00453EDE"/>
    <w:rsid w:val="00474BB5"/>
    <w:rsid w:val="004C533C"/>
    <w:rsid w:val="00562515"/>
    <w:rsid w:val="006858FE"/>
    <w:rsid w:val="006E0E70"/>
    <w:rsid w:val="007623AA"/>
    <w:rsid w:val="00793B2B"/>
    <w:rsid w:val="00794AC9"/>
    <w:rsid w:val="009010DC"/>
    <w:rsid w:val="00941485"/>
    <w:rsid w:val="009759DB"/>
    <w:rsid w:val="009A4B7B"/>
    <w:rsid w:val="009D0401"/>
    <w:rsid w:val="009D0D9F"/>
    <w:rsid w:val="009E1C12"/>
    <w:rsid w:val="00A2210A"/>
    <w:rsid w:val="00A57407"/>
    <w:rsid w:val="00B074A5"/>
    <w:rsid w:val="00B4503C"/>
    <w:rsid w:val="00BA26A6"/>
    <w:rsid w:val="00BF02CB"/>
    <w:rsid w:val="00BF29EE"/>
    <w:rsid w:val="00C7087C"/>
    <w:rsid w:val="00C74B7F"/>
    <w:rsid w:val="00CA4B0E"/>
    <w:rsid w:val="00D51AE5"/>
    <w:rsid w:val="00D6422A"/>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D340C51"/>
  <w15:docId w15:val="{C41364BB-A95E-45E6-8DB6-D025A4C9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690120D8214E9DA22C22E0814F12A7"/>
        <w:category>
          <w:name w:val="General"/>
          <w:gallery w:val="placeholder"/>
        </w:category>
        <w:types>
          <w:type w:val="bbPlcHdr"/>
        </w:types>
        <w:behaviors>
          <w:behavior w:val="content"/>
        </w:behaviors>
        <w:guid w:val="{C109B9A0-0878-482D-A64B-A860C763A66A}"/>
      </w:docPartPr>
      <w:docPartBody>
        <w:p w:rsidR="00000000" w:rsidRDefault="00EC5798">
          <w:pPr>
            <w:pStyle w:val="23690120D8214E9DA22C22E0814F12A7"/>
          </w:pPr>
          <w:r w:rsidRPr="00195D08">
            <w:t>Person Responsible</w:t>
          </w:r>
        </w:p>
      </w:docPartBody>
    </w:docPart>
    <w:docPart>
      <w:docPartPr>
        <w:name w:val="3CCCE7A575E1451CA5B3CBF948CAE3EA"/>
        <w:category>
          <w:name w:val="General"/>
          <w:gallery w:val="placeholder"/>
        </w:category>
        <w:types>
          <w:type w:val="bbPlcHdr"/>
        </w:types>
        <w:behaviors>
          <w:behavior w:val="content"/>
        </w:behaviors>
        <w:guid w:val="{729DA989-D670-4CBD-91B0-6400438B3FD0}"/>
      </w:docPartPr>
      <w:docPartBody>
        <w:p w:rsidR="00000000" w:rsidRDefault="00EC5798">
          <w:pPr>
            <w:pStyle w:val="3CCCE7A575E1451CA5B3CBF948CAE3EA"/>
          </w:pPr>
          <w:r w:rsidRPr="00195D08">
            <w:t>Deadline</w:t>
          </w:r>
        </w:p>
      </w:docPartBody>
    </w:docPart>
    <w:docPart>
      <w:docPartPr>
        <w:name w:val="9B54D29985A64B3D9D5DEECD5DA54EB5"/>
        <w:category>
          <w:name w:val="General"/>
          <w:gallery w:val="placeholder"/>
        </w:category>
        <w:types>
          <w:type w:val="bbPlcHdr"/>
        </w:types>
        <w:behaviors>
          <w:behavior w:val="content"/>
        </w:behaviors>
        <w:guid w:val="{AB5ABB6E-915A-4F2A-8066-E5BDCF741E04}"/>
      </w:docPartPr>
      <w:docPartBody>
        <w:p w:rsidR="00000000" w:rsidRDefault="001A64E3" w:rsidP="001A64E3">
          <w:pPr>
            <w:pStyle w:val="9B54D29985A64B3D9D5DEECD5DA54EB5"/>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E3"/>
    <w:rsid w:val="001A64E3"/>
    <w:rsid w:val="00EC5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98BC4374764E8AA24E82B90A49B5D6">
    <w:name w:val="A898BC4374764E8AA24E82B90A49B5D6"/>
  </w:style>
  <w:style w:type="paragraph" w:customStyle="1" w:styleId="F9EC44E0AED449C38CCFB6004C50C645">
    <w:name w:val="F9EC44E0AED449C38CCFB6004C50C645"/>
  </w:style>
  <w:style w:type="paragraph" w:customStyle="1" w:styleId="8E045B16819D4CCFAD683AD3B7CD534B">
    <w:name w:val="8E045B16819D4CCFAD683AD3B7CD534B"/>
  </w:style>
  <w:style w:type="paragraph" w:customStyle="1" w:styleId="C0806F6E2B87431AA2E42282289233E2">
    <w:name w:val="C0806F6E2B87431AA2E42282289233E2"/>
  </w:style>
  <w:style w:type="paragraph" w:customStyle="1" w:styleId="5C4F7F0C25704A20A11C963D8914569A">
    <w:name w:val="5C4F7F0C25704A20A11C963D8914569A"/>
  </w:style>
  <w:style w:type="paragraph" w:customStyle="1" w:styleId="AD7DE9FBF7F7438598B6D4D6569C18FA">
    <w:name w:val="AD7DE9FBF7F7438598B6D4D6569C18FA"/>
  </w:style>
  <w:style w:type="paragraph" w:customStyle="1" w:styleId="B12258F0151041C8ACDED1B2DE047227">
    <w:name w:val="B12258F0151041C8ACDED1B2DE047227"/>
  </w:style>
  <w:style w:type="paragraph" w:customStyle="1" w:styleId="608104CF1AC54DE9B4F6BFCEB30F02C8">
    <w:name w:val="608104CF1AC54DE9B4F6BFCEB30F02C8"/>
  </w:style>
  <w:style w:type="paragraph" w:customStyle="1" w:styleId="584F0BA7BA37463CBF35CEBA2EC1D91E">
    <w:name w:val="584F0BA7BA37463CBF35CEBA2EC1D91E"/>
  </w:style>
  <w:style w:type="paragraph" w:customStyle="1" w:styleId="F7501925C5094AB6831F9CDE0F0B5BBD">
    <w:name w:val="F7501925C5094AB6831F9CDE0F0B5BBD"/>
  </w:style>
  <w:style w:type="paragraph" w:customStyle="1" w:styleId="284F9B81796A42A192B8DB7A2F2717D0">
    <w:name w:val="284F9B81796A42A192B8DB7A2F2717D0"/>
  </w:style>
  <w:style w:type="paragraph" w:customStyle="1" w:styleId="0FD42180A4784E7E92529C6E28409CF1">
    <w:name w:val="0FD42180A4784E7E92529C6E28409CF1"/>
  </w:style>
  <w:style w:type="paragraph" w:customStyle="1" w:styleId="6A879D82F40049CFAF5F90F1847AF25A">
    <w:name w:val="6A879D82F40049CFAF5F90F1847AF25A"/>
  </w:style>
  <w:style w:type="paragraph" w:customStyle="1" w:styleId="6777892FDA734C5A91549F689BE12E8B">
    <w:name w:val="6777892FDA734C5A91549F689BE12E8B"/>
  </w:style>
  <w:style w:type="paragraph" w:customStyle="1" w:styleId="58603C0115A14501A92231C542A283C1">
    <w:name w:val="58603C0115A14501A92231C542A283C1"/>
  </w:style>
  <w:style w:type="paragraph" w:customStyle="1" w:styleId="83E0A670640742B189BCB5C7481BECBD">
    <w:name w:val="83E0A670640742B189BCB5C7481BECBD"/>
  </w:style>
  <w:style w:type="paragraph" w:customStyle="1" w:styleId="39BC6606A9974332A513A4BF61C2C6FE">
    <w:name w:val="39BC6606A9974332A513A4BF61C2C6FE"/>
  </w:style>
  <w:style w:type="paragraph" w:customStyle="1" w:styleId="E4EBB1C7D8904D9E951EC99E43AA254F">
    <w:name w:val="E4EBB1C7D8904D9E951EC99E43AA254F"/>
  </w:style>
  <w:style w:type="paragraph" w:customStyle="1" w:styleId="726C7E12565142DC929C1A9F955ACBC2">
    <w:name w:val="726C7E12565142DC929C1A9F955ACBC2"/>
  </w:style>
  <w:style w:type="paragraph" w:customStyle="1" w:styleId="415E2FF0E58E4B128502ED9DB48A9AAF">
    <w:name w:val="415E2FF0E58E4B128502ED9DB48A9AAF"/>
  </w:style>
  <w:style w:type="paragraph" w:customStyle="1" w:styleId="CD7B8238E48E4F1F97E53708215CE27C">
    <w:name w:val="CD7B8238E48E4F1F97E53708215CE27C"/>
  </w:style>
  <w:style w:type="paragraph" w:customStyle="1" w:styleId="8B5ED7BC93A943299CC12F47D4A59710">
    <w:name w:val="8B5ED7BC93A943299CC12F47D4A59710"/>
  </w:style>
  <w:style w:type="paragraph" w:customStyle="1" w:styleId="3418ADC5CD594EE3857A69A8A035530D">
    <w:name w:val="3418ADC5CD594EE3857A69A8A035530D"/>
  </w:style>
  <w:style w:type="paragraph" w:customStyle="1" w:styleId="57EEB1F1F16E4681A593C2E76FEB1181">
    <w:name w:val="57EEB1F1F16E4681A593C2E76FEB1181"/>
  </w:style>
  <w:style w:type="paragraph" w:customStyle="1" w:styleId="23690120D8214E9DA22C22E0814F12A7">
    <w:name w:val="23690120D8214E9DA22C22E0814F12A7"/>
  </w:style>
  <w:style w:type="paragraph" w:customStyle="1" w:styleId="3CCCE7A575E1451CA5B3CBF948CAE3EA">
    <w:name w:val="3CCCE7A575E1451CA5B3CBF948CAE3EA"/>
  </w:style>
  <w:style w:type="paragraph" w:customStyle="1" w:styleId="DCFAFECE4E994E5C9AFD842FBD31398E">
    <w:name w:val="DCFAFECE4E994E5C9AFD842FBD31398E"/>
  </w:style>
  <w:style w:type="paragraph" w:customStyle="1" w:styleId="98564287CA444BB1BD7EE744E7ED8728">
    <w:name w:val="98564287CA444BB1BD7EE744E7ED8728"/>
  </w:style>
  <w:style w:type="paragraph" w:customStyle="1" w:styleId="1C0AA93889CC497D957ECF46E011DA3D">
    <w:name w:val="1C0AA93889CC497D957ECF46E011DA3D"/>
  </w:style>
  <w:style w:type="paragraph" w:customStyle="1" w:styleId="E36E59AC698D425191FA61DD06DB2344">
    <w:name w:val="E36E59AC698D425191FA61DD06DB2344"/>
  </w:style>
  <w:style w:type="paragraph" w:customStyle="1" w:styleId="A9BB61CA33554659BC9BC7D537468078">
    <w:name w:val="A9BB61CA33554659BC9BC7D537468078"/>
  </w:style>
  <w:style w:type="paragraph" w:customStyle="1" w:styleId="BDED9F047F3F40E28E31CC3699751FD6">
    <w:name w:val="BDED9F047F3F40E28E31CC3699751FD6"/>
  </w:style>
  <w:style w:type="paragraph" w:customStyle="1" w:styleId="73A94411DA9B43E5802CA295D12CC938">
    <w:name w:val="73A94411DA9B43E5802CA295D12CC938"/>
  </w:style>
  <w:style w:type="paragraph" w:customStyle="1" w:styleId="338D740557EF483A829FB48187EC2F5B">
    <w:name w:val="338D740557EF483A829FB48187EC2F5B"/>
  </w:style>
  <w:style w:type="paragraph" w:customStyle="1" w:styleId="20983E213D1C4355A8A85200A3C9D2AA">
    <w:name w:val="20983E213D1C4355A8A85200A3C9D2AA"/>
  </w:style>
  <w:style w:type="paragraph" w:customStyle="1" w:styleId="5E5E002510FF4DB5B4D9E5D5B933BB54">
    <w:name w:val="5E5E002510FF4DB5B4D9E5D5B933BB54"/>
  </w:style>
  <w:style w:type="paragraph" w:customStyle="1" w:styleId="956A8C2513CD4FB1AA4963E8DA5B1D0E">
    <w:name w:val="956A8C2513CD4FB1AA4963E8DA5B1D0E"/>
  </w:style>
  <w:style w:type="paragraph" w:customStyle="1" w:styleId="D6B4B9C37C464CE5B939D677C4055C29">
    <w:name w:val="D6B4B9C37C464CE5B939D677C4055C29"/>
  </w:style>
  <w:style w:type="paragraph" w:customStyle="1" w:styleId="F652E357893845EB85634B6D501FEFFF">
    <w:name w:val="F652E357893845EB85634B6D501FEFFF"/>
  </w:style>
  <w:style w:type="paragraph" w:customStyle="1" w:styleId="0269A2CCEDA3475AB6B486E48D27EE0A">
    <w:name w:val="0269A2CCEDA3475AB6B486E48D27EE0A"/>
  </w:style>
  <w:style w:type="paragraph" w:customStyle="1" w:styleId="E86B8E9E70794C9D87E79E77BCBB0643">
    <w:name w:val="E86B8E9E70794C9D87E79E77BCBB0643"/>
  </w:style>
  <w:style w:type="paragraph" w:customStyle="1" w:styleId="A04C7BF6C9ED4BA5A01EC90898072B1C">
    <w:name w:val="A04C7BF6C9ED4BA5A01EC90898072B1C"/>
  </w:style>
  <w:style w:type="paragraph" w:customStyle="1" w:styleId="407FEC3A48FD457B89E547E10D8BB5C8">
    <w:name w:val="407FEC3A48FD457B89E547E10D8BB5C8"/>
  </w:style>
  <w:style w:type="paragraph" w:customStyle="1" w:styleId="B7201130D9F34B50A31C4AE85018A2EE">
    <w:name w:val="B7201130D9F34B50A31C4AE85018A2EE"/>
  </w:style>
  <w:style w:type="paragraph" w:customStyle="1" w:styleId="DFA76BA345B24F96951AC15D979986DB">
    <w:name w:val="DFA76BA345B24F96951AC15D979986DB"/>
  </w:style>
  <w:style w:type="paragraph" w:customStyle="1" w:styleId="C30B2F90CB664AB6960631D58D3CBAE5">
    <w:name w:val="C30B2F90CB664AB6960631D58D3CBAE5"/>
  </w:style>
  <w:style w:type="paragraph" w:customStyle="1" w:styleId="B39E699185104396BF98568D45E74B91">
    <w:name w:val="B39E699185104396BF98568D45E74B91"/>
  </w:style>
  <w:style w:type="paragraph" w:customStyle="1" w:styleId="838E5106493E412EB424343699609EFE">
    <w:name w:val="838E5106493E412EB424343699609EFE"/>
  </w:style>
  <w:style w:type="paragraph" w:customStyle="1" w:styleId="6C83DD0A32444CD4B9FB7B3EA71F1D29">
    <w:name w:val="6C83DD0A32444CD4B9FB7B3EA71F1D29"/>
  </w:style>
  <w:style w:type="paragraph" w:customStyle="1" w:styleId="8A1AC3F228DD42FCAB79A70C6F46614F">
    <w:name w:val="8A1AC3F228DD42FCAB79A70C6F46614F"/>
  </w:style>
  <w:style w:type="paragraph" w:customStyle="1" w:styleId="B7032B150820471482C1400A92CC39DB">
    <w:name w:val="B7032B150820471482C1400A92CC39DB"/>
  </w:style>
  <w:style w:type="paragraph" w:customStyle="1" w:styleId="141EE599A8D0486E9157B8DFAC2192E1">
    <w:name w:val="141EE599A8D0486E9157B8DFAC2192E1"/>
  </w:style>
  <w:style w:type="paragraph" w:customStyle="1" w:styleId="88B37E3EB2124AB8B1833B9CEE910CDF">
    <w:name w:val="88B37E3EB2124AB8B1833B9CEE910CDF"/>
  </w:style>
  <w:style w:type="paragraph" w:customStyle="1" w:styleId="327AB6CF801B485AA173307325813A73">
    <w:name w:val="327AB6CF801B485AA173307325813A73"/>
  </w:style>
  <w:style w:type="paragraph" w:customStyle="1" w:styleId="B72DBD9B3A9F4259BE379D3E0E00DB8A">
    <w:name w:val="B72DBD9B3A9F4259BE379D3E0E00DB8A"/>
  </w:style>
  <w:style w:type="paragraph" w:customStyle="1" w:styleId="1B641319BE0C418FBA6E7B8E5CE988AD">
    <w:name w:val="1B641319BE0C418FBA6E7B8E5CE988AD"/>
  </w:style>
  <w:style w:type="paragraph" w:customStyle="1" w:styleId="F159C6FE5EF64BE7A1211688529A0D36">
    <w:name w:val="F159C6FE5EF64BE7A1211688529A0D36"/>
  </w:style>
  <w:style w:type="paragraph" w:customStyle="1" w:styleId="740D8CBD156F4F7DA593A80AE56DB4D3">
    <w:name w:val="740D8CBD156F4F7DA593A80AE56DB4D3"/>
  </w:style>
  <w:style w:type="paragraph" w:customStyle="1" w:styleId="7534902DBFD0429A86778FB563E899CD">
    <w:name w:val="7534902DBFD0429A86778FB563E899CD"/>
  </w:style>
  <w:style w:type="paragraph" w:customStyle="1" w:styleId="BC5052D06BF747DBA0D5117706D920ED">
    <w:name w:val="BC5052D06BF747DBA0D5117706D920ED"/>
  </w:style>
  <w:style w:type="paragraph" w:customStyle="1" w:styleId="6DB040545537449BAD7AA6B9BB9BA412">
    <w:name w:val="6DB040545537449BAD7AA6B9BB9BA412"/>
  </w:style>
  <w:style w:type="paragraph" w:customStyle="1" w:styleId="A75A3A6FC55944019D740FB5DD087653">
    <w:name w:val="A75A3A6FC55944019D740FB5DD087653"/>
  </w:style>
  <w:style w:type="paragraph" w:customStyle="1" w:styleId="884D1242949442D691CDF8A9284A3A56">
    <w:name w:val="884D1242949442D691CDF8A9284A3A56"/>
  </w:style>
  <w:style w:type="paragraph" w:customStyle="1" w:styleId="8D088F19830C4E37B1D51B4DF1075954">
    <w:name w:val="8D088F19830C4E37B1D51B4DF1075954"/>
  </w:style>
  <w:style w:type="paragraph" w:customStyle="1" w:styleId="9B54D29985A64B3D9D5DEECD5DA54EB5">
    <w:name w:val="9B54D29985A64B3D9D5DEECD5DA54EB5"/>
    <w:rsid w:val="001A64E3"/>
  </w:style>
  <w:style w:type="paragraph" w:customStyle="1" w:styleId="7F44A57F24E3445D91D96B53C96A72D8">
    <w:name w:val="7F44A57F24E3445D91D96B53C96A72D8"/>
    <w:rsid w:val="001A64E3"/>
  </w:style>
  <w:style w:type="paragraph" w:customStyle="1" w:styleId="D47B2ED11C5140379B56471D709CBBBE">
    <w:name w:val="D47B2ED11C5140379B56471D709CBBBE"/>
    <w:rsid w:val="001A6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15</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Will Payne</cp:lastModifiedBy>
  <cp:revision>1</cp:revision>
  <cp:lastPrinted>2006-08-01T17:47:00Z</cp:lastPrinted>
  <dcterms:created xsi:type="dcterms:W3CDTF">2021-03-12T15:36:00Z</dcterms:created>
  <dcterms:modified xsi:type="dcterms:W3CDTF">2021-03-12T15:51:00Z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