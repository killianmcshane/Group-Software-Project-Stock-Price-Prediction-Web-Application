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2EEB79CA" w14:textId="77777777" w:rsidTr="00195D08">
        <w:tc>
          <w:tcPr>
            <w:tcW w:w="8630" w:type="dxa"/>
          </w:tcPr>
          <w:p w14:paraId="04F7BBC7" w14:textId="4B635D8A" w:rsidR="006E0E70" w:rsidRPr="00410239" w:rsidRDefault="00BF02CB" w:rsidP="00BA26A6">
            <w:pPr>
              <w:pStyle w:val="MinutesandAgendaTitles"/>
            </w:pPr>
            <w:r>
              <w:t xml:space="preserve">Group 4 Meeting </w:t>
            </w:r>
            <w:r w:rsidR="00F55A94">
              <w:t>12 Notes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59C24440"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1AAC1293" w14:textId="321ED8F9" w:rsidR="006E0E70" w:rsidRPr="00410239" w:rsidRDefault="00BF02CB" w:rsidP="00BA26A6">
            <w:r>
              <w:t>1</w:t>
            </w:r>
            <w:r w:rsidR="00F55A94">
              <w:t>1</w:t>
            </w:r>
            <w:r>
              <w:t>/03/2021</w:t>
            </w:r>
          </w:p>
        </w:tc>
        <w:tc>
          <w:tcPr>
            <w:tcW w:w="2876" w:type="dxa"/>
          </w:tcPr>
          <w:p w14:paraId="56516339" w14:textId="6C873CB6" w:rsidR="006E0E70" w:rsidRPr="00410239" w:rsidRDefault="00BF02CB" w:rsidP="00BA26A6">
            <w:r>
              <w:t>1</w:t>
            </w:r>
            <w:r w:rsidR="00F55A94">
              <w:t>4:00</w:t>
            </w:r>
          </w:p>
        </w:tc>
        <w:tc>
          <w:tcPr>
            <w:tcW w:w="2879" w:type="dxa"/>
          </w:tcPr>
          <w:p w14:paraId="0B586909" w14:textId="076AC4E4" w:rsidR="006E0E70" w:rsidRPr="00410239" w:rsidRDefault="00BF02CB" w:rsidP="00BA26A6">
            <w:r>
              <w:t>MS Teams</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195D08" w14:paraId="70E3CE69" w14:textId="77777777" w:rsidTr="000A75F5">
        <w:tc>
          <w:tcPr>
            <w:tcW w:w="2156" w:type="dxa"/>
            <w:tcBorders>
              <w:top w:val="nil"/>
            </w:tcBorders>
          </w:tcPr>
          <w:p w14:paraId="0CC13E1E" w14:textId="5BDC0997" w:rsidR="006E0E70" w:rsidRPr="00195D08" w:rsidRDefault="00BF02CB" w:rsidP="00BA26A6">
            <w:r>
              <w:t>Chair</w:t>
            </w:r>
          </w:p>
        </w:tc>
        <w:tc>
          <w:tcPr>
            <w:tcW w:w="6474" w:type="dxa"/>
            <w:tcBorders>
              <w:top w:val="nil"/>
            </w:tcBorders>
          </w:tcPr>
          <w:p w14:paraId="6C78C9D5" w14:textId="7F898EFC" w:rsidR="006E0E70" w:rsidRPr="00195D08" w:rsidRDefault="00BF02CB" w:rsidP="00BA26A6">
            <w:r>
              <w:t>Killian McShane</w:t>
            </w:r>
          </w:p>
        </w:tc>
      </w:tr>
      <w:tr w:rsidR="006E0E70" w:rsidRPr="00195D08" w14:paraId="73BEC3E2" w14:textId="77777777" w:rsidTr="000A75F5">
        <w:tc>
          <w:tcPr>
            <w:tcW w:w="2156" w:type="dxa"/>
          </w:tcPr>
          <w:p w14:paraId="6E7290D9" w14:textId="7A3FBC4C" w:rsidR="006E0E70" w:rsidRPr="00195D08" w:rsidRDefault="00BF02CB" w:rsidP="00BA26A6">
            <w:r>
              <w:t>Secretary</w:t>
            </w:r>
          </w:p>
        </w:tc>
        <w:tc>
          <w:tcPr>
            <w:tcW w:w="6474" w:type="dxa"/>
          </w:tcPr>
          <w:p w14:paraId="3C2BB4AA" w14:textId="6466FD34" w:rsidR="006E0E70" w:rsidRPr="00195D08" w:rsidRDefault="00BF02CB" w:rsidP="00BA26A6">
            <w:r>
              <w:t>William Payne</w:t>
            </w:r>
          </w:p>
        </w:tc>
      </w:tr>
      <w:tr w:rsidR="006E0E70" w:rsidRPr="00195D08" w14:paraId="345A7AA9" w14:textId="77777777" w:rsidTr="000A75F5">
        <w:tc>
          <w:tcPr>
            <w:tcW w:w="2156" w:type="dxa"/>
          </w:tcPr>
          <w:p w14:paraId="786DA50B" w14:textId="2C4B52ED" w:rsidR="006E0E70" w:rsidRPr="00195D08" w:rsidRDefault="00BF02CB" w:rsidP="00BA26A6">
            <w:r>
              <w:t>A</w:t>
            </w:r>
            <w:r w:rsidR="00F55A94">
              <w:t>ttendees</w:t>
            </w:r>
          </w:p>
        </w:tc>
        <w:tc>
          <w:tcPr>
            <w:tcW w:w="6474" w:type="dxa"/>
          </w:tcPr>
          <w:p w14:paraId="21617F39" w14:textId="16DFAB51" w:rsidR="006E0E70" w:rsidRPr="00195D08" w:rsidRDefault="00BF02CB" w:rsidP="00BA26A6">
            <w:r>
              <w:t>James Harris, Matthew Blatherwick, James Murphy</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42A72BC2" w14:textId="77777777" w:rsidTr="00195D08">
        <w:tc>
          <w:tcPr>
            <w:tcW w:w="8630" w:type="dxa"/>
          </w:tcPr>
          <w:p w14:paraId="7D0EFA59" w14:textId="69740B34" w:rsidR="006E0E70" w:rsidRPr="00410239" w:rsidRDefault="00BF02CB" w:rsidP="00BA26A6">
            <w:pPr>
              <w:pStyle w:val="MinutesandAgendaTitles"/>
            </w:pPr>
            <w:r>
              <w:t xml:space="preserve">Item 1: </w:t>
            </w:r>
            <w:r w:rsidR="00F55A94">
              <w:t>Portfolio submission</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410239" w14:paraId="7A655AC6" w14:textId="77777777" w:rsidTr="00195D08">
        <w:trPr>
          <w:cnfStyle w:val="100000000000" w:firstRow="1" w:lastRow="0" w:firstColumn="0" w:lastColumn="0" w:oddVBand="0" w:evenVBand="0" w:oddHBand="0" w:evenHBand="0" w:firstRowFirstColumn="0" w:firstRowLastColumn="0" w:lastRowFirstColumn="0" w:lastRowLastColumn="0"/>
        </w:trPr>
        <w:tc>
          <w:tcPr>
            <w:tcW w:w="2156" w:type="dxa"/>
          </w:tcPr>
          <w:p w14:paraId="22467C08" w14:textId="33C4C0E1" w:rsidR="006E0E70" w:rsidRPr="00410239" w:rsidRDefault="00BF02CB" w:rsidP="00BA26A6">
            <w:r>
              <w:t>Discussion</w:t>
            </w:r>
          </w:p>
        </w:tc>
        <w:tc>
          <w:tcPr>
            <w:tcW w:w="6474" w:type="dxa"/>
          </w:tcPr>
          <w:p w14:paraId="761C3B94" w14:textId="77777777" w:rsidR="00BF02CB" w:rsidRDefault="00F55A94" w:rsidP="00BA26A6">
            <w:r>
              <w:t>Killian has made a template for the portfolio, splitting it into sections labelled with who should fill in each one.</w:t>
            </w:r>
          </w:p>
          <w:p w14:paraId="4C277F83" w14:textId="77777777" w:rsidR="00F55A94" w:rsidRDefault="00F55A94" w:rsidP="00BA26A6">
            <w:r>
              <w:t>Design documentation to be updated and added.</w:t>
            </w:r>
          </w:p>
          <w:p w14:paraId="05110E7C" w14:textId="60F78709" w:rsidR="00F55A94" w:rsidRPr="00410239" w:rsidRDefault="00F55A94" w:rsidP="00BA26A6">
            <w:r>
              <w:t>Testing to be performed and recorded</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098"/>
        <w:gridCol w:w="2127"/>
        <w:gridCol w:w="1405"/>
      </w:tblGrid>
      <w:tr w:rsidR="006E0E70" w:rsidRPr="00195D08" w14:paraId="52DF2265" w14:textId="77777777" w:rsidTr="00BF02CB">
        <w:trPr>
          <w:cnfStyle w:val="100000000000" w:firstRow="1" w:lastRow="0" w:firstColumn="0" w:lastColumn="0" w:oddVBand="0" w:evenVBand="0" w:oddHBand="0" w:evenHBand="0" w:firstRowFirstColumn="0" w:firstRowLastColumn="0" w:lastRowFirstColumn="0" w:lastRowLastColumn="0"/>
        </w:trPr>
        <w:tc>
          <w:tcPr>
            <w:tcW w:w="5098" w:type="dxa"/>
          </w:tcPr>
          <w:p w14:paraId="2AA2EC23" w14:textId="51C9133D" w:rsidR="006E0E70" w:rsidRPr="00195D08" w:rsidRDefault="00BF02CB" w:rsidP="00BA26A6">
            <w:r>
              <w:t>To-do</w:t>
            </w:r>
          </w:p>
        </w:tc>
        <w:sdt>
          <w:sdtPr>
            <w:alias w:val="Agenda 1, person responsible:"/>
            <w:tag w:val="Agenda 1, person responsible:"/>
            <w:id w:val="-781569522"/>
            <w:placeholder>
              <w:docPart w:val="23690120D8214E9DA22C22E0814F12A7"/>
            </w:placeholder>
            <w:temporary/>
            <w:showingPlcHdr/>
            <w15:appearance w15:val="hidden"/>
          </w:sdtPr>
          <w:sdtEndPr/>
          <w:sdtContent>
            <w:tc>
              <w:tcPr>
                <w:tcW w:w="2127" w:type="dxa"/>
              </w:tcPr>
              <w:p w14:paraId="4749B502" w14:textId="77777777" w:rsidR="006E0E70" w:rsidRPr="00195D08" w:rsidRDefault="000C75DA" w:rsidP="00BA26A6">
                <w:r w:rsidRPr="00195D08">
                  <w:t>Person Responsible</w:t>
                </w:r>
              </w:p>
            </w:tc>
          </w:sdtContent>
        </w:sdt>
        <w:sdt>
          <w:sdtPr>
            <w:alias w:val="Agenda 1, deadline:"/>
            <w:tag w:val="Agenda 1, deadline:"/>
            <w:id w:val="-253817730"/>
            <w:placeholder>
              <w:docPart w:val="3CCCE7A575E1451CA5B3CBF948CAE3EA"/>
            </w:placeholder>
            <w:temporary/>
            <w:showingPlcHdr/>
            <w15:appearance w15:val="hidden"/>
          </w:sdtPr>
          <w:sdtEndPr/>
          <w:sdtContent>
            <w:tc>
              <w:tcPr>
                <w:tcW w:w="1405" w:type="dxa"/>
              </w:tcPr>
              <w:p w14:paraId="71B1F3B4" w14:textId="77777777" w:rsidR="006E0E70" w:rsidRPr="00195D08" w:rsidRDefault="000C75DA" w:rsidP="00BA26A6">
                <w:r w:rsidRPr="00195D08">
                  <w:t>Deadline</w:t>
                </w:r>
              </w:p>
            </w:tc>
          </w:sdtContent>
        </w:sdt>
      </w:tr>
      <w:tr w:rsidR="006E0E70" w:rsidRPr="00195D08" w14:paraId="4B622916" w14:textId="77777777" w:rsidTr="00BF02CB">
        <w:tc>
          <w:tcPr>
            <w:tcW w:w="5098" w:type="dxa"/>
          </w:tcPr>
          <w:p w14:paraId="55376D02" w14:textId="6F77DF73" w:rsidR="006E0E70" w:rsidRPr="00195D08" w:rsidRDefault="00F55A94" w:rsidP="00BA26A6">
            <w:r>
              <w:t>Update and upload the design documentation</w:t>
            </w:r>
          </w:p>
        </w:tc>
        <w:tc>
          <w:tcPr>
            <w:tcW w:w="2127" w:type="dxa"/>
          </w:tcPr>
          <w:p w14:paraId="4A5DCA48" w14:textId="7509DF38" w:rsidR="006E0E70" w:rsidRPr="00195D08" w:rsidRDefault="00BF02CB" w:rsidP="00BA26A6">
            <w:r>
              <w:t>All</w:t>
            </w:r>
          </w:p>
        </w:tc>
        <w:tc>
          <w:tcPr>
            <w:tcW w:w="1405" w:type="dxa"/>
          </w:tcPr>
          <w:p w14:paraId="0B25FCDC" w14:textId="1586A8F5" w:rsidR="006E0E70" w:rsidRPr="00195D08" w:rsidRDefault="00F55A94" w:rsidP="00BA26A6">
            <w:r>
              <w:t>14/05/2021</w:t>
            </w:r>
          </w:p>
        </w:tc>
      </w:tr>
      <w:tr w:rsidR="006E0E70" w:rsidRPr="00195D08" w14:paraId="6D8CE37E" w14:textId="77777777" w:rsidTr="00BF02CB">
        <w:tc>
          <w:tcPr>
            <w:tcW w:w="5098" w:type="dxa"/>
          </w:tcPr>
          <w:p w14:paraId="0FCF0E6E" w14:textId="6A8D9AA3" w:rsidR="006E0E70" w:rsidRPr="00195D08" w:rsidRDefault="00F55A94" w:rsidP="00BA26A6">
            <w:r>
              <w:t>Perform and record testing</w:t>
            </w:r>
          </w:p>
        </w:tc>
        <w:tc>
          <w:tcPr>
            <w:tcW w:w="2127" w:type="dxa"/>
          </w:tcPr>
          <w:p w14:paraId="156958D9" w14:textId="6FBA4721" w:rsidR="006E0E70" w:rsidRPr="00195D08" w:rsidRDefault="00F55A94" w:rsidP="00BA26A6">
            <w:r>
              <w:t>James Harris</w:t>
            </w:r>
          </w:p>
        </w:tc>
        <w:tc>
          <w:tcPr>
            <w:tcW w:w="1405" w:type="dxa"/>
          </w:tcPr>
          <w:p w14:paraId="058229DE" w14:textId="258DF7C3" w:rsidR="006E0E70" w:rsidRPr="00195D08" w:rsidRDefault="00F55A94" w:rsidP="00BA26A6">
            <w:r>
              <w:t>14/05/2021</w:t>
            </w:r>
          </w:p>
        </w:tc>
      </w:tr>
      <w:tr w:rsidR="00F55A94" w:rsidRPr="00195D08" w14:paraId="1176F764" w14:textId="77777777" w:rsidTr="00BF02CB">
        <w:tc>
          <w:tcPr>
            <w:tcW w:w="5098" w:type="dxa"/>
          </w:tcPr>
          <w:p w14:paraId="7CAC688F" w14:textId="5492D10E" w:rsidR="00F55A94" w:rsidRDefault="00F55A94" w:rsidP="00BA26A6">
            <w:r>
              <w:t>Submit final stage of project</w:t>
            </w:r>
          </w:p>
        </w:tc>
        <w:tc>
          <w:tcPr>
            <w:tcW w:w="2127" w:type="dxa"/>
          </w:tcPr>
          <w:p w14:paraId="7D342524" w14:textId="3A88BB0C" w:rsidR="00F55A94" w:rsidRDefault="00F55A94" w:rsidP="00BA26A6">
            <w:r>
              <w:t>All</w:t>
            </w:r>
          </w:p>
        </w:tc>
        <w:tc>
          <w:tcPr>
            <w:tcW w:w="1405" w:type="dxa"/>
          </w:tcPr>
          <w:p w14:paraId="5481C532" w14:textId="3DD3F445" w:rsidR="00F55A94" w:rsidRDefault="00F55A94" w:rsidP="00BA26A6">
            <w:r>
              <w:t>14/05/2021</w:t>
            </w:r>
          </w:p>
        </w:tc>
      </w:tr>
    </w:tbl>
    <w:p w14:paraId="5545F392" w14:textId="77777777" w:rsidR="00195D08" w:rsidRDefault="00195D08" w:rsidP="003F4225"/>
    <w:sectPr w:rsidR="00195D08" w:rsidSect="0043271B">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847D0" w14:textId="77777777" w:rsidR="00A80A87" w:rsidRDefault="00A80A87">
      <w:r>
        <w:separator/>
      </w:r>
    </w:p>
  </w:endnote>
  <w:endnote w:type="continuationSeparator" w:id="0">
    <w:p w14:paraId="634B40F0" w14:textId="77777777" w:rsidR="00A80A87" w:rsidRDefault="00A80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70DCB" w14:textId="77777777" w:rsidR="00A80A87" w:rsidRDefault="00A80A87">
      <w:r>
        <w:separator/>
      </w:r>
    </w:p>
  </w:footnote>
  <w:footnote w:type="continuationSeparator" w:id="0">
    <w:p w14:paraId="4D3CCD23" w14:textId="77777777" w:rsidR="00A80A87" w:rsidRDefault="00A80A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CB"/>
    <w:rsid w:val="00030FC8"/>
    <w:rsid w:val="00070E66"/>
    <w:rsid w:val="00073AED"/>
    <w:rsid w:val="000A75F5"/>
    <w:rsid w:val="000C75DA"/>
    <w:rsid w:val="00160389"/>
    <w:rsid w:val="0018514B"/>
    <w:rsid w:val="0019353F"/>
    <w:rsid w:val="00195D08"/>
    <w:rsid w:val="001A10F5"/>
    <w:rsid w:val="002A5825"/>
    <w:rsid w:val="00331E07"/>
    <w:rsid w:val="003F4225"/>
    <w:rsid w:val="00410239"/>
    <w:rsid w:val="0043271B"/>
    <w:rsid w:val="00453EDE"/>
    <w:rsid w:val="00474BB5"/>
    <w:rsid w:val="004C533C"/>
    <w:rsid w:val="00562515"/>
    <w:rsid w:val="006858FE"/>
    <w:rsid w:val="006E0E70"/>
    <w:rsid w:val="007623AA"/>
    <w:rsid w:val="00793B2B"/>
    <w:rsid w:val="00794AC9"/>
    <w:rsid w:val="009010DC"/>
    <w:rsid w:val="00941485"/>
    <w:rsid w:val="009759DB"/>
    <w:rsid w:val="009A4B7B"/>
    <w:rsid w:val="009D0401"/>
    <w:rsid w:val="009D0D9F"/>
    <w:rsid w:val="009E1C12"/>
    <w:rsid w:val="00A2210A"/>
    <w:rsid w:val="00A57407"/>
    <w:rsid w:val="00A80A87"/>
    <w:rsid w:val="00B074A5"/>
    <w:rsid w:val="00B4503C"/>
    <w:rsid w:val="00BA26A6"/>
    <w:rsid w:val="00BF02CB"/>
    <w:rsid w:val="00BF29EE"/>
    <w:rsid w:val="00C7087C"/>
    <w:rsid w:val="00C74B7F"/>
    <w:rsid w:val="00CA4B0E"/>
    <w:rsid w:val="00D51AE5"/>
    <w:rsid w:val="00D6422A"/>
    <w:rsid w:val="00DA094C"/>
    <w:rsid w:val="00DD7AAF"/>
    <w:rsid w:val="00DF43E0"/>
    <w:rsid w:val="00EA6146"/>
    <w:rsid w:val="00EE0997"/>
    <w:rsid w:val="00F55A94"/>
    <w:rsid w:val="00F8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D340C51"/>
  <w15:docId w15:val="{C41364BB-A95E-45E6-8DB6-D025A4C9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690120D8214E9DA22C22E0814F12A7"/>
        <w:category>
          <w:name w:val="General"/>
          <w:gallery w:val="placeholder"/>
        </w:category>
        <w:types>
          <w:type w:val="bbPlcHdr"/>
        </w:types>
        <w:behaviors>
          <w:behavior w:val="content"/>
        </w:behaviors>
        <w:guid w:val="{C109B9A0-0878-482D-A64B-A860C763A66A}"/>
      </w:docPartPr>
      <w:docPartBody>
        <w:p w:rsidR="00394715" w:rsidRDefault="00EC5798">
          <w:pPr>
            <w:pStyle w:val="23690120D8214E9DA22C22E0814F12A7"/>
          </w:pPr>
          <w:r w:rsidRPr="00195D08">
            <w:t>Person Responsible</w:t>
          </w:r>
        </w:p>
      </w:docPartBody>
    </w:docPart>
    <w:docPart>
      <w:docPartPr>
        <w:name w:val="3CCCE7A575E1451CA5B3CBF948CAE3EA"/>
        <w:category>
          <w:name w:val="General"/>
          <w:gallery w:val="placeholder"/>
        </w:category>
        <w:types>
          <w:type w:val="bbPlcHdr"/>
        </w:types>
        <w:behaviors>
          <w:behavior w:val="content"/>
        </w:behaviors>
        <w:guid w:val="{729DA989-D670-4CBD-91B0-6400438B3FD0}"/>
      </w:docPartPr>
      <w:docPartBody>
        <w:p w:rsidR="00394715" w:rsidRDefault="00EC5798">
          <w:pPr>
            <w:pStyle w:val="3CCCE7A575E1451CA5B3CBF948CAE3EA"/>
          </w:pPr>
          <w:r w:rsidRPr="00195D08">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E3"/>
    <w:rsid w:val="0006035D"/>
    <w:rsid w:val="001A64E3"/>
    <w:rsid w:val="00394715"/>
    <w:rsid w:val="00EC5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690120D8214E9DA22C22E0814F12A7">
    <w:name w:val="23690120D8214E9DA22C22E0814F12A7"/>
  </w:style>
  <w:style w:type="paragraph" w:customStyle="1" w:styleId="3CCCE7A575E1451CA5B3CBF948CAE3EA">
    <w:name w:val="3CCCE7A575E1451CA5B3CBF948CAE3EA"/>
  </w:style>
  <w:style w:type="paragraph" w:customStyle="1" w:styleId="9B54D29985A64B3D9D5DEECD5DA54EB5">
    <w:name w:val="9B54D29985A64B3D9D5DEECD5DA54EB5"/>
    <w:rsid w:val="001A6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Template>
  <TotalTime>4</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Will Payne</dc:creator>
  <cp:keywords/>
  <cp:lastModifiedBy>Will Payne</cp:lastModifiedBy>
  <cp:revision>2</cp:revision>
  <cp:lastPrinted>2006-08-01T17:47:00Z</cp:lastPrinted>
  <dcterms:created xsi:type="dcterms:W3CDTF">2021-05-13T19:33:00Z</dcterms:created>
  <dcterms:modified xsi:type="dcterms:W3CDTF">2021-05-13T19:33:00Z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