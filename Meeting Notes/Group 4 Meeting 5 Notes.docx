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EA2D3A2" w14:textId="77777777" w:rsidTr="00195D08">
        <w:tc>
          <w:tcPr>
            <w:tcW w:w="8630" w:type="dxa"/>
          </w:tcPr>
          <w:p w14:paraId="2350D25C" w14:textId="3509CC7F" w:rsidR="006E0E70" w:rsidRPr="00410239" w:rsidRDefault="00691135" w:rsidP="00BA26A6">
            <w:pPr>
              <w:pStyle w:val="MinutesandAgendaTitles"/>
            </w:pPr>
            <w:r w:rsidRPr="00691135">
              <w:rPr>
                <w:sz w:val="30"/>
                <w:szCs w:val="36"/>
              </w:rPr>
              <w:t xml:space="preserve">Group 4 Meeting </w:t>
            </w:r>
            <w:r w:rsidR="002D6ABD">
              <w:rPr>
                <w:sz w:val="30"/>
                <w:szCs w:val="36"/>
              </w:rPr>
              <w:t>3</w:t>
            </w:r>
            <w:r w:rsidR="002B5F23">
              <w:rPr>
                <w:sz w:val="30"/>
                <w:szCs w:val="36"/>
              </w:rP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37D11F2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779DE13D" w14:textId="641B6471" w:rsidR="006E0E70" w:rsidRPr="00410239" w:rsidRDefault="004121F3" w:rsidP="00BA26A6">
            <w:r>
              <w:t>04</w:t>
            </w:r>
            <w:r w:rsidR="00691135">
              <w:t>/</w:t>
            </w:r>
            <w:r>
              <w:t>04</w:t>
            </w:r>
            <w:r w:rsidR="00691135">
              <w:t>/2021</w:t>
            </w:r>
          </w:p>
        </w:tc>
        <w:tc>
          <w:tcPr>
            <w:tcW w:w="2876" w:type="dxa"/>
          </w:tcPr>
          <w:p w14:paraId="7ED6D6DE" w14:textId="485EF6CB" w:rsidR="006E0E70" w:rsidRPr="00410239" w:rsidRDefault="00C24003" w:rsidP="00BA26A6">
            <w:r>
              <w:t>14</w:t>
            </w:r>
            <w:r w:rsidR="00691135">
              <w:t>:</w:t>
            </w:r>
            <w:r w:rsidR="00C976E7">
              <w:t>00</w:t>
            </w:r>
          </w:p>
        </w:tc>
        <w:tc>
          <w:tcPr>
            <w:tcW w:w="2879" w:type="dxa"/>
          </w:tcPr>
          <w:p w14:paraId="12FE10A4" w14:textId="09CDD59F" w:rsidR="006E0E70" w:rsidRPr="00410239" w:rsidRDefault="00691135"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44D0980" w14:textId="77777777" w:rsidTr="000A75F5">
        <w:tc>
          <w:tcPr>
            <w:tcW w:w="2156" w:type="dxa"/>
          </w:tcPr>
          <w:p w14:paraId="56EC7ED9" w14:textId="037B8BC0" w:rsidR="006E0E70" w:rsidRPr="00195D08" w:rsidRDefault="00691135" w:rsidP="00BA26A6">
            <w:r>
              <w:t>Chair</w:t>
            </w:r>
          </w:p>
        </w:tc>
        <w:tc>
          <w:tcPr>
            <w:tcW w:w="6474" w:type="dxa"/>
          </w:tcPr>
          <w:p w14:paraId="49CB38C0" w14:textId="03E45FBE" w:rsidR="006E0E70" w:rsidRPr="00195D08" w:rsidRDefault="006B05C3" w:rsidP="00BA26A6">
            <w:r>
              <w:t>Killian McShane</w:t>
            </w:r>
          </w:p>
        </w:tc>
      </w:tr>
      <w:tr w:rsidR="006E0E70" w:rsidRPr="00195D08" w14:paraId="0E544AE9" w14:textId="77777777" w:rsidTr="000A75F5">
        <w:tc>
          <w:tcPr>
            <w:tcW w:w="2156" w:type="dxa"/>
          </w:tcPr>
          <w:p w14:paraId="4151432A" w14:textId="354C9AC4" w:rsidR="006E0E70" w:rsidRPr="00195D08" w:rsidRDefault="002B5F23" w:rsidP="00BA26A6">
            <w:r>
              <w:t>Secretary</w:t>
            </w:r>
          </w:p>
        </w:tc>
        <w:tc>
          <w:tcPr>
            <w:tcW w:w="6474" w:type="dxa"/>
          </w:tcPr>
          <w:p w14:paraId="658A866F" w14:textId="56B7AEC0" w:rsidR="006E0E70" w:rsidRPr="00195D08" w:rsidRDefault="00C24003" w:rsidP="00BA26A6">
            <w:r>
              <w:t>Killian McShane</w:t>
            </w:r>
          </w:p>
        </w:tc>
      </w:tr>
      <w:tr w:rsidR="006E0E70" w:rsidRPr="00195D08" w14:paraId="6E8B49D8" w14:textId="77777777" w:rsidTr="000A75F5">
        <w:tc>
          <w:tcPr>
            <w:tcW w:w="2156" w:type="dxa"/>
          </w:tcPr>
          <w:p w14:paraId="4AD1453D" w14:textId="52FA29E3" w:rsidR="006E0E70" w:rsidRPr="00195D08" w:rsidRDefault="002B5F23" w:rsidP="00BA26A6">
            <w:r>
              <w:t>Attendees</w:t>
            </w:r>
          </w:p>
        </w:tc>
        <w:tc>
          <w:tcPr>
            <w:tcW w:w="6474" w:type="dxa"/>
          </w:tcPr>
          <w:p w14:paraId="595A0C00" w14:textId="6C6F8D0B" w:rsidR="006E0E70" w:rsidRPr="00195D08" w:rsidRDefault="00C24003" w:rsidP="00BA26A6">
            <w:r>
              <w:t xml:space="preserve">Killian McShane, </w:t>
            </w:r>
            <w:r w:rsidR="006B05C3">
              <w:t>James Harris</w:t>
            </w:r>
            <w:r>
              <w:t xml:space="preserve">, Matthew </w:t>
            </w:r>
            <w:proofErr w:type="spellStart"/>
            <w:r>
              <w:t>Blatherwick</w:t>
            </w:r>
            <w:proofErr w:type="spellEnd"/>
            <w:r>
              <w:t>, William Payne</w:t>
            </w:r>
          </w:p>
        </w:tc>
      </w:tr>
      <w:tr w:rsidR="00691135" w:rsidRPr="00195D08" w14:paraId="7E20E472" w14:textId="77777777" w:rsidTr="000A75F5">
        <w:tc>
          <w:tcPr>
            <w:tcW w:w="2156" w:type="dxa"/>
          </w:tcPr>
          <w:p w14:paraId="73EA2CF1" w14:textId="259ABD00" w:rsidR="00691135" w:rsidRDefault="00691135" w:rsidP="00BA26A6">
            <w:r>
              <w:t>Apologies</w:t>
            </w:r>
          </w:p>
        </w:tc>
        <w:tc>
          <w:tcPr>
            <w:tcW w:w="6474" w:type="dxa"/>
          </w:tcPr>
          <w:p w14:paraId="79CB0F8F" w14:textId="77341243" w:rsidR="00691135" w:rsidRDefault="006B05C3" w:rsidP="00BA26A6">
            <w:proofErr w:type="spellStart"/>
            <w:r>
              <w:t>Feize</w:t>
            </w:r>
            <w:proofErr w:type="spellEnd"/>
            <w:r>
              <w:t xml:space="preserve"> Shi</w:t>
            </w:r>
            <w:r w:rsidR="004121F3">
              <w:t>,</w:t>
            </w:r>
            <w:r w:rsidR="004121F3">
              <w:t xml:space="preserve"> James Murphy</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4B8B91F" w14:textId="77777777" w:rsidTr="000B74EB">
        <w:tc>
          <w:tcPr>
            <w:tcW w:w="8630" w:type="dxa"/>
          </w:tcPr>
          <w:p w14:paraId="1C95AA73" w14:textId="2D0DEFD6" w:rsidR="00195D08" w:rsidRPr="00474ED8" w:rsidRDefault="002B5F23" w:rsidP="00BA26A6">
            <w:pPr>
              <w:pStyle w:val="MinutesandAgendaTitles"/>
              <w:rPr>
                <w:b w:val="0"/>
                <w:bCs/>
              </w:rPr>
            </w:pPr>
            <w:r w:rsidRPr="00474ED8">
              <w:rPr>
                <w:b w:val="0"/>
                <w:bCs/>
              </w:rPr>
              <w:t xml:space="preserve">Item 1: </w:t>
            </w:r>
            <w:r w:rsidR="004121F3">
              <w:rPr>
                <w:b w:val="0"/>
                <w:bCs/>
              </w:rPr>
              <w:t>Design Plan / Discussion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4028F7D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3068183" w14:textId="77777777" w:rsidR="00195D08" w:rsidRPr="00195D08" w:rsidRDefault="00E37C9B" w:rsidP="00BA26A6">
            <w:sdt>
              <w:sdtPr>
                <w:alias w:val="Agenda 2, discussion:"/>
                <w:tag w:val="Agenda 2, discussion:"/>
                <w:id w:val="1962144063"/>
                <w:placeholder>
                  <w:docPart w:val="98452200009F4F6A94E4D45F6CA43CBC"/>
                </w:placeholder>
                <w:temporary/>
                <w:showingPlcHdr/>
                <w15:appearance w15:val="hidden"/>
              </w:sdtPr>
              <w:sdtEndPr/>
              <w:sdtContent>
                <w:r w:rsidR="00195D08" w:rsidRPr="00195D08">
                  <w:t>Discussion</w:t>
                </w:r>
              </w:sdtContent>
            </w:sdt>
          </w:p>
        </w:tc>
        <w:tc>
          <w:tcPr>
            <w:tcW w:w="6474" w:type="dxa"/>
          </w:tcPr>
          <w:p w14:paraId="708045D4" w14:textId="3F46D8A9" w:rsidR="00C24003" w:rsidRPr="00195D08" w:rsidRDefault="004121F3" w:rsidP="00C24003">
            <w:r>
              <w:t>Discussed the design document in detail. Discussed several methodologies for design implementation and agreed upon several key elements.</w:t>
            </w:r>
          </w:p>
          <w:p w14:paraId="7BA33B5A" w14:textId="19FF68D4" w:rsidR="003C0323" w:rsidRPr="00195D08" w:rsidRDefault="003C0323" w:rsidP="00A3220F"/>
        </w:tc>
      </w:tr>
      <w:tr w:rsidR="00C976E7" w:rsidRPr="00195D08" w14:paraId="7477B27F" w14:textId="77777777" w:rsidTr="000B74EB">
        <w:tc>
          <w:tcPr>
            <w:tcW w:w="2156" w:type="dxa"/>
          </w:tcPr>
          <w:p w14:paraId="163623B7" w14:textId="3F42D8B8" w:rsidR="00C976E7" w:rsidRDefault="00C976E7" w:rsidP="00BA26A6">
            <w:r>
              <w:t>Conclusions</w:t>
            </w:r>
          </w:p>
        </w:tc>
        <w:tc>
          <w:tcPr>
            <w:tcW w:w="6474" w:type="dxa"/>
          </w:tcPr>
          <w:p w14:paraId="7E4C99C4" w14:textId="77777777" w:rsidR="00C976E7" w:rsidRDefault="004121F3" w:rsidP="00A3220F">
            <w:r>
              <w:t xml:space="preserve">Agreed that the design must be split into 4 components. Sentiment Analysis, Machine Learning, Database and Web Application. </w:t>
            </w:r>
          </w:p>
          <w:p w14:paraId="3604E2A5" w14:textId="15AAEBB2" w:rsidR="004121F3" w:rsidRDefault="004121F3" w:rsidP="00A3220F">
            <w:r>
              <w:t>Individual roles to be discussed at next meeting.</w:t>
            </w:r>
          </w:p>
        </w:tc>
      </w:tr>
    </w:tbl>
    <w:tbl>
      <w:tblPr>
        <w:tblStyle w:val="Minutes-light"/>
        <w:tblW w:w="5007"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22"/>
        <w:gridCol w:w="3044"/>
        <w:gridCol w:w="3464"/>
        <w:gridCol w:w="12"/>
      </w:tblGrid>
      <w:tr w:rsidR="00A3220F" w:rsidRPr="00195D08" w14:paraId="293F1718" w14:textId="77777777" w:rsidTr="003C0323">
        <w:trPr>
          <w:gridAfter w:val="1"/>
          <w:cnfStyle w:val="100000000000" w:firstRow="1" w:lastRow="0" w:firstColumn="0" w:lastColumn="0" w:oddVBand="0" w:evenVBand="0" w:oddHBand="0" w:evenHBand="0" w:firstRowFirstColumn="0" w:firstRowLastColumn="0" w:lastRowFirstColumn="0" w:lastRowLastColumn="0"/>
          <w:wAfter w:w="12" w:type="dxa"/>
        </w:trPr>
        <w:tc>
          <w:tcPr>
            <w:tcW w:w="5166" w:type="dxa"/>
            <w:gridSpan w:val="2"/>
          </w:tcPr>
          <w:p w14:paraId="1CEA934A" w14:textId="74D1E3EC" w:rsidR="00A3220F" w:rsidRPr="00195D08" w:rsidRDefault="00474ED8" w:rsidP="00BA26A6">
            <w:r>
              <w:t>To-do:</w:t>
            </w:r>
          </w:p>
        </w:tc>
        <w:tc>
          <w:tcPr>
            <w:tcW w:w="3464" w:type="dxa"/>
          </w:tcPr>
          <w:p w14:paraId="0F43707D" w14:textId="570DB694" w:rsidR="00A3220F" w:rsidRPr="00195D08" w:rsidRDefault="003C0323" w:rsidP="00BA26A6">
            <w:r>
              <w:t>Deadline:</w:t>
            </w:r>
          </w:p>
        </w:tc>
      </w:tr>
      <w:tr w:rsidR="00A3220F" w:rsidRPr="00195D08" w14:paraId="16D53C98" w14:textId="77777777" w:rsidTr="003C0323">
        <w:trPr>
          <w:gridAfter w:val="1"/>
          <w:wAfter w:w="12" w:type="dxa"/>
        </w:trPr>
        <w:tc>
          <w:tcPr>
            <w:tcW w:w="5166" w:type="dxa"/>
            <w:gridSpan w:val="2"/>
          </w:tcPr>
          <w:p w14:paraId="7465C995" w14:textId="41D31665" w:rsidR="00A3220F" w:rsidRPr="00195D08" w:rsidRDefault="00C24003" w:rsidP="00BA26A6">
            <w:r>
              <w:t xml:space="preserve">Discuss </w:t>
            </w:r>
            <w:r w:rsidR="004121F3">
              <w:t xml:space="preserve">individual design roles at next meeting. </w:t>
            </w:r>
          </w:p>
        </w:tc>
        <w:tc>
          <w:tcPr>
            <w:tcW w:w="3464" w:type="dxa"/>
          </w:tcPr>
          <w:p w14:paraId="36A29906" w14:textId="1D00454C" w:rsidR="00A3220F" w:rsidRPr="00195D08" w:rsidRDefault="004121F3" w:rsidP="00BA26A6">
            <w:r>
              <w:t>04</w:t>
            </w:r>
            <w:r w:rsidR="00A3220F">
              <w:t>/0</w:t>
            </w:r>
            <w:r>
              <w:t>4</w:t>
            </w:r>
            <w:r w:rsidR="00A3220F">
              <w:t>/2021</w:t>
            </w:r>
          </w:p>
        </w:tc>
      </w:tr>
      <w:tr w:rsidR="00474ED8" w:rsidRPr="00195D08" w14:paraId="173EC564" w14:textId="77777777" w:rsidTr="003C0323">
        <w:tc>
          <w:tcPr>
            <w:tcW w:w="8642" w:type="dxa"/>
            <w:gridSpan w:val="4"/>
            <w:shd w:val="clear" w:color="auto" w:fill="365F91" w:themeFill="accent1" w:themeFillShade="BF"/>
          </w:tcPr>
          <w:p w14:paraId="59D33901" w14:textId="6CF497FB" w:rsidR="00474ED8" w:rsidRPr="00474ED8" w:rsidRDefault="00474ED8" w:rsidP="00BA26A6">
            <w:r w:rsidRPr="00474ED8">
              <w:rPr>
                <w:color w:val="FFFFFF" w:themeColor="background1"/>
              </w:rPr>
              <w:t>Other business:</w:t>
            </w:r>
          </w:p>
        </w:tc>
      </w:tr>
      <w:tr w:rsidR="00E1797D" w:rsidRPr="00195D08" w14:paraId="71BD454D" w14:textId="77777777" w:rsidTr="003C0323">
        <w:tc>
          <w:tcPr>
            <w:tcW w:w="2122" w:type="dxa"/>
            <w:shd w:val="clear" w:color="auto" w:fill="FFFFFF" w:themeFill="background1"/>
          </w:tcPr>
          <w:p w14:paraId="5FCD0687" w14:textId="0EF78B7F" w:rsidR="00E1797D" w:rsidRPr="00474ED8" w:rsidRDefault="00E1797D" w:rsidP="00BA26A6">
            <w:r>
              <w:t>Date of next meeting</w:t>
            </w:r>
          </w:p>
        </w:tc>
        <w:tc>
          <w:tcPr>
            <w:tcW w:w="6520" w:type="dxa"/>
            <w:gridSpan w:val="3"/>
            <w:shd w:val="clear" w:color="auto" w:fill="FFFFFF" w:themeFill="background1"/>
          </w:tcPr>
          <w:p w14:paraId="57805803" w14:textId="50B3D4CE" w:rsidR="00E1797D" w:rsidRDefault="00C24003" w:rsidP="00BA26A6">
            <w:r>
              <w:t xml:space="preserve">Thursday </w:t>
            </w:r>
            <w:r w:rsidR="004121F3">
              <w:t>4</w:t>
            </w:r>
            <w:r w:rsidRPr="003C0323">
              <w:rPr>
                <w:vertAlign w:val="superscript"/>
              </w:rPr>
              <w:t>th</w:t>
            </w:r>
            <w:r w:rsidR="003C0323">
              <w:t xml:space="preserve"> </w:t>
            </w:r>
            <w:r w:rsidR="004121F3">
              <w:t>March</w:t>
            </w:r>
            <w:r w:rsidR="003C0323">
              <w:t xml:space="preserve"> @ 1</w:t>
            </w:r>
            <w:r>
              <w:t>1</w:t>
            </w:r>
            <w:r w:rsidR="003C0323">
              <w:t>:00</w:t>
            </w:r>
            <w:r w:rsidR="004121F3">
              <w:t>AM</w:t>
            </w:r>
          </w:p>
        </w:tc>
      </w:tr>
    </w:tbl>
    <w:p w14:paraId="6C99CC37"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5C31" w14:textId="77777777" w:rsidR="00E37C9B" w:rsidRDefault="00E37C9B">
      <w:r>
        <w:separator/>
      </w:r>
    </w:p>
  </w:endnote>
  <w:endnote w:type="continuationSeparator" w:id="0">
    <w:p w14:paraId="055E9DD9" w14:textId="77777777" w:rsidR="00E37C9B" w:rsidRDefault="00E3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3C399" w14:textId="77777777" w:rsidR="00E37C9B" w:rsidRDefault="00E37C9B">
      <w:r>
        <w:separator/>
      </w:r>
    </w:p>
  </w:footnote>
  <w:footnote w:type="continuationSeparator" w:id="0">
    <w:p w14:paraId="51D3F5E8" w14:textId="77777777" w:rsidR="00E37C9B" w:rsidRDefault="00E3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742F36"/>
    <w:multiLevelType w:val="hybridMultilevel"/>
    <w:tmpl w:val="B94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C2A16"/>
    <w:multiLevelType w:val="hybridMultilevel"/>
    <w:tmpl w:val="AB265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35"/>
    <w:rsid w:val="00030FC8"/>
    <w:rsid w:val="00070E66"/>
    <w:rsid w:val="00073AED"/>
    <w:rsid w:val="000A75F5"/>
    <w:rsid w:val="000C75DA"/>
    <w:rsid w:val="00136BFB"/>
    <w:rsid w:val="00160389"/>
    <w:rsid w:val="0018514B"/>
    <w:rsid w:val="0019353F"/>
    <w:rsid w:val="00195D08"/>
    <w:rsid w:val="001A10F5"/>
    <w:rsid w:val="00213283"/>
    <w:rsid w:val="002A5825"/>
    <w:rsid w:val="002B5F23"/>
    <w:rsid w:val="002D6ABD"/>
    <w:rsid w:val="00331E07"/>
    <w:rsid w:val="003418E3"/>
    <w:rsid w:val="003C0323"/>
    <w:rsid w:val="003F4225"/>
    <w:rsid w:val="00410239"/>
    <w:rsid w:val="004121F3"/>
    <w:rsid w:val="0043271B"/>
    <w:rsid w:val="00453EDE"/>
    <w:rsid w:val="00474BB5"/>
    <w:rsid w:val="00474ED8"/>
    <w:rsid w:val="004C533C"/>
    <w:rsid w:val="00562515"/>
    <w:rsid w:val="006858FE"/>
    <w:rsid w:val="00691135"/>
    <w:rsid w:val="006B05C3"/>
    <w:rsid w:val="006E0E70"/>
    <w:rsid w:val="007623AA"/>
    <w:rsid w:val="00793B2B"/>
    <w:rsid w:val="00794AC9"/>
    <w:rsid w:val="007F0AB9"/>
    <w:rsid w:val="009010DC"/>
    <w:rsid w:val="00941485"/>
    <w:rsid w:val="009759DB"/>
    <w:rsid w:val="009A4B7B"/>
    <w:rsid w:val="009D0401"/>
    <w:rsid w:val="009E1C12"/>
    <w:rsid w:val="00A2210A"/>
    <w:rsid w:val="00A3220F"/>
    <w:rsid w:val="00A57407"/>
    <w:rsid w:val="00B074A5"/>
    <w:rsid w:val="00B4503C"/>
    <w:rsid w:val="00BA26A6"/>
    <w:rsid w:val="00BF29EE"/>
    <w:rsid w:val="00C24003"/>
    <w:rsid w:val="00C7087C"/>
    <w:rsid w:val="00C74B7F"/>
    <w:rsid w:val="00C976E7"/>
    <w:rsid w:val="00CA4B0E"/>
    <w:rsid w:val="00D51AE5"/>
    <w:rsid w:val="00DA094C"/>
    <w:rsid w:val="00DA4E0C"/>
    <w:rsid w:val="00DD7AAF"/>
    <w:rsid w:val="00DF43E0"/>
    <w:rsid w:val="00E1797D"/>
    <w:rsid w:val="00E37C9B"/>
    <w:rsid w:val="00EA6146"/>
    <w:rsid w:val="00EE0997"/>
    <w:rsid w:val="00F830B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36C71"/>
  <w15:docId w15:val="{9367705B-47DE-42F6-A6F2-BA0DA59C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2B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2200009F4F6A94E4D45F6CA43CBC"/>
        <w:category>
          <w:name w:val="General"/>
          <w:gallery w:val="placeholder"/>
        </w:category>
        <w:types>
          <w:type w:val="bbPlcHdr"/>
        </w:types>
        <w:behaviors>
          <w:behavior w:val="content"/>
        </w:behaviors>
        <w:guid w:val="{C0A0276C-11FE-4B47-93D1-58C3FE972CA7}"/>
      </w:docPartPr>
      <w:docPartBody>
        <w:p w:rsidR="00380F63" w:rsidRDefault="00C734BE">
          <w:pPr>
            <w:pStyle w:val="98452200009F4F6A94E4D45F6CA43CBC"/>
          </w:pPr>
          <w:r w:rsidRPr="00195D08">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BA"/>
    <w:rsid w:val="00270916"/>
    <w:rsid w:val="003513BA"/>
    <w:rsid w:val="00380F63"/>
    <w:rsid w:val="00AD7340"/>
    <w:rsid w:val="00C734BE"/>
    <w:rsid w:val="00D9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52200009F4F6A94E4D45F6CA43CBC">
    <w:name w:val="98452200009F4F6A94E4D45F6CA43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11</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Killian Jochen McShane</cp:lastModifiedBy>
  <cp:revision>5</cp:revision>
  <cp:lastPrinted>2006-08-01T17:47:00Z</cp:lastPrinted>
  <dcterms:created xsi:type="dcterms:W3CDTF">2021-02-18T11:57:00Z</dcterms:created>
  <dcterms:modified xsi:type="dcterms:W3CDTF">2021-03-02T14:22:00Z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