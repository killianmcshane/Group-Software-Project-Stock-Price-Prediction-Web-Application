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EA2D3A2" w14:textId="77777777" w:rsidTr="00195D08">
        <w:tc>
          <w:tcPr>
            <w:tcW w:w="8630" w:type="dxa"/>
          </w:tcPr>
          <w:p w14:paraId="2350D25C" w14:textId="6ED0093F" w:rsidR="006E0E70" w:rsidRPr="00410239" w:rsidRDefault="00691135" w:rsidP="00BA26A6">
            <w:pPr>
              <w:pStyle w:val="MinutesandAgendaTitles"/>
            </w:pPr>
            <w:r w:rsidRPr="00691135">
              <w:rPr>
                <w:sz w:val="30"/>
                <w:szCs w:val="36"/>
              </w:rPr>
              <w:t xml:space="preserve">Group 4 Meeting </w:t>
            </w:r>
            <w:r w:rsidR="001A6263">
              <w:rPr>
                <w:sz w:val="30"/>
                <w:szCs w:val="36"/>
              </w:rPr>
              <w:t>6</w:t>
            </w:r>
            <w:r w:rsidR="002B5F23">
              <w:rPr>
                <w:sz w:val="30"/>
                <w:szCs w:val="36"/>
              </w:rPr>
              <w:t xml:space="preserve"> Notes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37D11F2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779DE13D" w14:textId="12726EB4" w:rsidR="006E0E70" w:rsidRPr="00410239" w:rsidRDefault="004121F3" w:rsidP="00BA26A6">
            <w:r>
              <w:t>04</w:t>
            </w:r>
            <w:r w:rsidR="00691135">
              <w:t>/</w:t>
            </w:r>
            <w:r>
              <w:t>0</w:t>
            </w:r>
            <w:r w:rsidR="001A6263">
              <w:t>3</w:t>
            </w:r>
            <w:r w:rsidR="00691135">
              <w:t>/2021</w:t>
            </w:r>
          </w:p>
        </w:tc>
        <w:tc>
          <w:tcPr>
            <w:tcW w:w="2876" w:type="dxa"/>
          </w:tcPr>
          <w:p w14:paraId="7ED6D6DE" w14:textId="485EF6CB" w:rsidR="006E0E70" w:rsidRPr="00410239" w:rsidRDefault="00C24003" w:rsidP="00BA26A6">
            <w:r>
              <w:t>14</w:t>
            </w:r>
            <w:r w:rsidR="00691135">
              <w:t>:</w:t>
            </w:r>
            <w:r w:rsidR="00C976E7">
              <w:t>00</w:t>
            </w:r>
          </w:p>
        </w:tc>
        <w:tc>
          <w:tcPr>
            <w:tcW w:w="2879" w:type="dxa"/>
          </w:tcPr>
          <w:p w14:paraId="12FE10A4" w14:textId="09CDD59F" w:rsidR="006E0E70" w:rsidRPr="00410239" w:rsidRDefault="00691135" w:rsidP="00BA26A6">
            <w:r>
              <w:t>MS Teams</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144D0980" w14:textId="77777777" w:rsidTr="000A75F5">
        <w:tc>
          <w:tcPr>
            <w:tcW w:w="2156" w:type="dxa"/>
          </w:tcPr>
          <w:p w14:paraId="56EC7ED9" w14:textId="037B8BC0" w:rsidR="006E0E70" w:rsidRPr="00195D08" w:rsidRDefault="00691135" w:rsidP="00BA26A6">
            <w:r>
              <w:t>Chair</w:t>
            </w:r>
          </w:p>
        </w:tc>
        <w:tc>
          <w:tcPr>
            <w:tcW w:w="6474" w:type="dxa"/>
          </w:tcPr>
          <w:p w14:paraId="49CB38C0" w14:textId="020EC827" w:rsidR="006E0E70" w:rsidRPr="00195D08" w:rsidRDefault="001A6263" w:rsidP="00BA26A6">
            <w:r>
              <w:t>James Harris</w:t>
            </w:r>
          </w:p>
        </w:tc>
      </w:tr>
      <w:tr w:rsidR="006E0E70" w:rsidRPr="00195D08" w14:paraId="0E544AE9" w14:textId="77777777" w:rsidTr="000A75F5">
        <w:tc>
          <w:tcPr>
            <w:tcW w:w="2156" w:type="dxa"/>
          </w:tcPr>
          <w:p w14:paraId="4151432A" w14:textId="354C9AC4" w:rsidR="006E0E70" w:rsidRPr="00195D08" w:rsidRDefault="002B5F23" w:rsidP="00BA26A6">
            <w:r>
              <w:t>Secretary</w:t>
            </w:r>
          </w:p>
        </w:tc>
        <w:tc>
          <w:tcPr>
            <w:tcW w:w="6474" w:type="dxa"/>
          </w:tcPr>
          <w:p w14:paraId="658A866F" w14:textId="43539DEC" w:rsidR="006E0E70" w:rsidRPr="00195D08" w:rsidRDefault="001A6263" w:rsidP="00BA26A6">
            <w:r>
              <w:t>James Harris</w:t>
            </w:r>
          </w:p>
        </w:tc>
      </w:tr>
      <w:tr w:rsidR="006E0E70" w:rsidRPr="00195D08" w14:paraId="6E8B49D8" w14:textId="77777777" w:rsidTr="000A75F5">
        <w:tc>
          <w:tcPr>
            <w:tcW w:w="2156" w:type="dxa"/>
          </w:tcPr>
          <w:p w14:paraId="4AD1453D" w14:textId="52FA29E3" w:rsidR="006E0E70" w:rsidRPr="00195D08" w:rsidRDefault="002B5F23" w:rsidP="00BA26A6">
            <w:r>
              <w:t>Attendees</w:t>
            </w:r>
          </w:p>
        </w:tc>
        <w:tc>
          <w:tcPr>
            <w:tcW w:w="6474" w:type="dxa"/>
          </w:tcPr>
          <w:p w14:paraId="595A0C00" w14:textId="6C6F8D0B" w:rsidR="006E0E70" w:rsidRPr="00195D08" w:rsidRDefault="00C24003" w:rsidP="00BA26A6">
            <w:r>
              <w:t xml:space="preserve">Killian McShane, </w:t>
            </w:r>
            <w:r w:rsidR="006B05C3">
              <w:t>James Harris</w:t>
            </w:r>
            <w:r>
              <w:t xml:space="preserve">, Matthew </w:t>
            </w:r>
            <w:proofErr w:type="spellStart"/>
            <w:r>
              <w:t>Blatherwick</w:t>
            </w:r>
            <w:proofErr w:type="spellEnd"/>
            <w:r>
              <w:t>, William Payne</w:t>
            </w:r>
          </w:p>
        </w:tc>
      </w:tr>
      <w:tr w:rsidR="00691135" w:rsidRPr="00195D08" w14:paraId="7E20E472" w14:textId="77777777" w:rsidTr="000A75F5">
        <w:tc>
          <w:tcPr>
            <w:tcW w:w="2156" w:type="dxa"/>
          </w:tcPr>
          <w:p w14:paraId="73EA2CF1" w14:textId="259ABD00" w:rsidR="00691135" w:rsidRDefault="00691135" w:rsidP="00BA26A6">
            <w:r>
              <w:t>Apologies</w:t>
            </w:r>
          </w:p>
        </w:tc>
        <w:tc>
          <w:tcPr>
            <w:tcW w:w="6474" w:type="dxa"/>
          </w:tcPr>
          <w:p w14:paraId="79CB0F8F" w14:textId="79DE4D9C" w:rsidR="00691135" w:rsidRDefault="00691135" w:rsidP="00BA26A6"/>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4B8B91F" w14:textId="77777777" w:rsidTr="000B74EB">
        <w:tc>
          <w:tcPr>
            <w:tcW w:w="8630" w:type="dxa"/>
          </w:tcPr>
          <w:p w14:paraId="1C95AA73" w14:textId="2D0DEFD6" w:rsidR="00195D08" w:rsidRPr="00474ED8" w:rsidRDefault="002B5F23" w:rsidP="00BA26A6">
            <w:pPr>
              <w:pStyle w:val="MinutesandAgendaTitles"/>
              <w:rPr>
                <w:b w:val="0"/>
                <w:bCs/>
              </w:rPr>
            </w:pPr>
            <w:r w:rsidRPr="00474ED8">
              <w:rPr>
                <w:b w:val="0"/>
                <w:bCs/>
              </w:rPr>
              <w:t xml:space="preserve">Item 1: </w:t>
            </w:r>
            <w:r w:rsidR="004121F3">
              <w:rPr>
                <w:b w:val="0"/>
                <w:bCs/>
              </w:rPr>
              <w:t>Design Plan / Discussion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195D08" w14:paraId="4028F7D0"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3068183" w14:textId="77777777" w:rsidR="00195D08" w:rsidRPr="00195D08" w:rsidRDefault="00C712A1" w:rsidP="00BA26A6">
            <w:sdt>
              <w:sdtPr>
                <w:alias w:val="Agenda 2, discussion:"/>
                <w:tag w:val="Agenda 2, discussion:"/>
                <w:id w:val="1962144063"/>
                <w:placeholder>
                  <w:docPart w:val="98452200009F4F6A94E4D45F6CA43CBC"/>
                </w:placeholder>
                <w:temporary/>
                <w:showingPlcHdr/>
                <w15:appearance w15:val="hidden"/>
              </w:sdtPr>
              <w:sdtEndPr/>
              <w:sdtContent>
                <w:r w:rsidR="00195D08" w:rsidRPr="00195D08">
                  <w:t>Discussion</w:t>
                </w:r>
              </w:sdtContent>
            </w:sdt>
          </w:p>
        </w:tc>
        <w:tc>
          <w:tcPr>
            <w:tcW w:w="6474" w:type="dxa"/>
          </w:tcPr>
          <w:p w14:paraId="708045D4" w14:textId="63EF49ED" w:rsidR="00C24003" w:rsidRPr="00195D08" w:rsidRDefault="004121F3" w:rsidP="00C24003">
            <w:r>
              <w:t xml:space="preserve">Discussed the design document in detail. </w:t>
            </w:r>
            <w:r w:rsidR="001A6263">
              <w:t>Discussed individual roles for the creation of the design document.</w:t>
            </w:r>
          </w:p>
          <w:p w14:paraId="7BA33B5A" w14:textId="19FF68D4" w:rsidR="003C0323" w:rsidRPr="00195D08" w:rsidRDefault="003C0323" w:rsidP="00A3220F"/>
        </w:tc>
      </w:tr>
      <w:tr w:rsidR="00C976E7" w:rsidRPr="00195D08" w14:paraId="7477B27F" w14:textId="77777777" w:rsidTr="000B74EB">
        <w:tc>
          <w:tcPr>
            <w:tcW w:w="2156" w:type="dxa"/>
          </w:tcPr>
          <w:p w14:paraId="163623B7" w14:textId="3F42D8B8" w:rsidR="00C976E7" w:rsidRDefault="00C976E7" w:rsidP="00BA26A6">
            <w:r>
              <w:t>Conclusions</w:t>
            </w:r>
          </w:p>
        </w:tc>
        <w:tc>
          <w:tcPr>
            <w:tcW w:w="6474" w:type="dxa"/>
          </w:tcPr>
          <w:p w14:paraId="3604E2A5" w14:textId="0207BFE7" w:rsidR="004121F3" w:rsidRDefault="001A6263" w:rsidP="00A3220F">
            <w:r>
              <w:t xml:space="preserve">Each member has an understanding of the areas they will focus their efforts </w:t>
            </w:r>
            <w:proofErr w:type="gramStart"/>
            <w:r>
              <w:t>in</w:t>
            </w:r>
            <w:proofErr w:type="gramEnd"/>
            <w:r>
              <w:t xml:space="preserve"> the creation of the design document which can now start. Meeting next Tuesday to see how everyone is doing. </w:t>
            </w:r>
          </w:p>
        </w:tc>
      </w:tr>
    </w:tbl>
    <w:tbl>
      <w:tblPr>
        <w:tblStyle w:val="Minutes-light"/>
        <w:tblW w:w="5007"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22"/>
        <w:gridCol w:w="3044"/>
        <w:gridCol w:w="3464"/>
        <w:gridCol w:w="12"/>
      </w:tblGrid>
      <w:tr w:rsidR="00A3220F" w:rsidRPr="00195D08" w14:paraId="293F1718" w14:textId="77777777" w:rsidTr="003C0323">
        <w:trPr>
          <w:gridAfter w:val="1"/>
          <w:cnfStyle w:val="100000000000" w:firstRow="1" w:lastRow="0" w:firstColumn="0" w:lastColumn="0" w:oddVBand="0" w:evenVBand="0" w:oddHBand="0" w:evenHBand="0" w:firstRowFirstColumn="0" w:firstRowLastColumn="0" w:lastRowFirstColumn="0" w:lastRowLastColumn="0"/>
          <w:wAfter w:w="12" w:type="dxa"/>
        </w:trPr>
        <w:tc>
          <w:tcPr>
            <w:tcW w:w="5166" w:type="dxa"/>
            <w:gridSpan w:val="2"/>
          </w:tcPr>
          <w:p w14:paraId="1CEA934A" w14:textId="74D1E3EC" w:rsidR="00A3220F" w:rsidRPr="00195D08" w:rsidRDefault="00474ED8" w:rsidP="00BA26A6">
            <w:r>
              <w:t>To-do:</w:t>
            </w:r>
          </w:p>
        </w:tc>
        <w:tc>
          <w:tcPr>
            <w:tcW w:w="3464" w:type="dxa"/>
          </w:tcPr>
          <w:p w14:paraId="0F43707D" w14:textId="570DB694" w:rsidR="00A3220F" w:rsidRPr="00195D08" w:rsidRDefault="003C0323" w:rsidP="00BA26A6">
            <w:r>
              <w:t>Deadline:</w:t>
            </w:r>
          </w:p>
        </w:tc>
      </w:tr>
      <w:tr w:rsidR="00A3220F" w:rsidRPr="00195D08" w14:paraId="16D53C98" w14:textId="77777777" w:rsidTr="003C0323">
        <w:trPr>
          <w:gridAfter w:val="1"/>
          <w:wAfter w:w="12" w:type="dxa"/>
        </w:trPr>
        <w:tc>
          <w:tcPr>
            <w:tcW w:w="5166" w:type="dxa"/>
            <w:gridSpan w:val="2"/>
          </w:tcPr>
          <w:p w14:paraId="7465C995" w14:textId="1FDC5E0C" w:rsidR="00A3220F" w:rsidRPr="00195D08" w:rsidRDefault="00C24003" w:rsidP="00BA26A6">
            <w:r>
              <w:t xml:space="preserve">Discuss </w:t>
            </w:r>
            <w:r w:rsidR="001A6263">
              <w:t>design so far.</w:t>
            </w:r>
            <w:r w:rsidR="004121F3">
              <w:t xml:space="preserve"> </w:t>
            </w:r>
          </w:p>
        </w:tc>
        <w:tc>
          <w:tcPr>
            <w:tcW w:w="3464" w:type="dxa"/>
          </w:tcPr>
          <w:p w14:paraId="36A29906" w14:textId="4179057B" w:rsidR="00A3220F" w:rsidRPr="00195D08" w:rsidRDefault="001A6263" w:rsidP="00BA26A6">
            <w:r>
              <w:t>09</w:t>
            </w:r>
            <w:r w:rsidR="00A3220F">
              <w:t>/0</w:t>
            </w:r>
            <w:r>
              <w:t>3</w:t>
            </w:r>
            <w:r w:rsidR="00A3220F">
              <w:t>/2021</w:t>
            </w:r>
          </w:p>
        </w:tc>
      </w:tr>
      <w:tr w:rsidR="00474ED8" w:rsidRPr="00195D08" w14:paraId="173EC564" w14:textId="77777777" w:rsidTr="003C0323">
        <w:tc>
          <w:tcPr>
            <w:tcW w:w="8642" w:type="dxa"/>
            <w:gridSpan w:val="4"/>
            <w:shd w:val="clear" w:color="auto" w:fill="365F91" w:themeFill="accent1" w:themeFillShade="BF"/>
          </w:tcPr>
          <w:p w14:paraId="59D33901" w14:textId="6CF497FB" w:rsidR="00474ED8" w:rsidRPr="00474ED8" w:rsidRDefault="00474ED8" w:rsidP="00BA26A6">
            <w:r w:rsidRPr="00474ED8">
              <w:rPr>
                <w:color w:val="FFFFFF" w:themeColor="background1"/>
              </w:rPr>
              <w:t>Other business:</w:t>
            </w:r>
          </w:p>
        </w:tc>
      </w:tr>
      <w:tr w:rsidR="00E1797D" w:rsidRPr="00195D08" w14:paraId="71BD454D" w14:textId="77777777" w:rsidTr="003C0323">
        <w:tc>
          <w:tcPr>
            <w:tcW w:w="2122" w:type="dxa"/>
            <w:shd w:val="clear" w:color="auto" w:fill="FFFFFF" w:themeFill="background1"/>
          </w:tcPr>
          <w:p w14:paraId="5FCD0687" w14:textId="0EF78B7F" w:rsidR="00E1797D" w:rsidRPr="00474ED8" w:rsidRDefault="00E1797D" w:rsidP="00BA26A6">
            <w:r>
              <w:t>Date of next meeting</w:t>
            </w:r>
          </w:p>
        </w:tc>
        <w:tc>
          <w:tcPr>
            <w:tcW w:w="6520" w:type="dxa"/>
            <w:gridSpan w:val="3"/>
            <w:shd w:val="clear" w:color="auto" w:fill="FFFFFF" w:themeFill="background1"/>
          </w:tcPr>
          <w:p w14:paraId="57805803" w14:textId="6871BCDB" w:rsidR="00E1797D" w:rsidRDefault="00C24003" w:rsidP="00BA26A6">
            <w:r>
              <w:t>T</w:t>
            </w:r>
            <w:r w:rsidR="001A6263">
              <w:t>uesday</w:t>
            </w:r>
            <w:r>
              <w:t xml:space="preserve"> </w:t>
            </w:r>
            <w:r w:rsidR="001A6263">
              <w:t>9</w:t>
            </w:r>
            <w:r w:rsidRPr="003C0323">
              <w:rPr>
                <w:vertAlign w:val="superscript"/>
              </w:rPr>
              <w:t>th</w:t>
            </w:r>
            <w:r w:rsidR="003C0323">
              <w:t xml:space="preserve"> </w:t>
            </w:r>
            <w:r w:rsidR="004121F3">
              <w:t>March</w:t>
            </w:r>
            <w:r w:rsidR="003C0323">
              <w:t xml:space="preserve"> @ 1</w:t>
            </w:r>
            <w:r>
              <w:t>1</w:t>
            </w:r>
            <w:r w:rsidR="003C0323">
              <w:t>:00</w:t>
            </w:r>
            <w:r w:rsidR="004121F3">
              <w:t>AM</w:t>
            </w:r>
          </w:p>
        </w:tc>
      </w:tr>
    </w:tbl>
    <w:p w14:paraId="6C99CC37" w14:textId="77777777" w:rsidR="00195D08" w:rsidRDefault="00195D08" w:rsidP="003F4225"/>
    <w:sectPr w:rsidR="00195D08" w:rsidSect="0043271B">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9E20F" w14:textId="77777777" w:rsidR="00C712A1" w:rsidRDefault="00C712A1">
      <w:r>
        <w:separator/>
      </w:r>
    </w:p>
  </w:endnote>
  <w:endnote w:type="continuationSeparator" w:id="0">
    <w:p w14:paraId="38E34938" w14:textId="77777777" w:rsidR="00C712A1" w:rsidRDefault="00C71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Condensed">
    <w:altName w:val="Franklin Gothic Medium Cond"/>
    <w:panose1 w:val="020B0604020202020204"/>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BD4B7" w14:textId="77777777" w:rsidR="00C712A1" w:rsidRDefault="00C712A1">
      <w:r>
        <w:separator/>
      </w:r>
    </w:p>
  </w:footnote>
  <w:footnote w:type="continuationSeparator" w:id="0">
    <w:p w14:paraId="0B475170" w14:textId="77777777" w:rsidR="00C712A1" w:rsidRDefault="00C71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742F36"/>
    <w:multiLevelType w:val="hybridMultilevel"/>
    <w:tmpl w:val="B94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C2A16"/>
    <w:multiLevelType w:val="hybridMultilevel"/>
    <w:tmpl w:val="AB265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35"/>
    <w:rsid w:val="00030FC8"/>
    <w:rsid w:val="00070E66"/>
    <w:rsid w:val="00073AED"/>
    <w:rsid w:val="000A75F5"/>
    <w:rsid w:val="000C75DA"/>
    <w:rsid w:val="00136BFB"/>
    <w:rsid w:val="00160389"/>
    <w:rsid w:val="0018514B"/>
    <w:rsid w:val="0019353F"/>
    <w:rsid w:val="00195D08"/>
    <w:rsid w:val="001A10F5"/>
    <w:rsid w:val="001A6263"/>
    <w:rsid w:val="00213283"/>
    <w:rsid w:val="002A5825"/>
    <w:rsid w:val="002B5F23"/>
    <w:rsid w:val="002D6ABD"/>
    <w:rsid w:val="00331E07"/>
    <w:rsid w:val="003418E3"/>
    <w:rsid w:val="003C0323"/>
    <w:rsid w:val="003F4225"/>
    <w:rsid w:val="00410239"/>
    <w:rsid w:val="004121F3"/>
    <w:rsid w:val="0043271B"/>
    <w:rsid w:val="00453EDE"/>
    <w:rsid w:val="00474BB5"/>
    <w:rsid w:val="00474ED8"/>
    <w:rsid w:val="004C533C"/>
    <w:rsid w:val="00562515"/>
    <w:rsid w:val="006858FE"/>
    <w:rsid w:val="00691135"/>
    <w:rsid w:val="006B05C3"/>
    <w:rsid w:val="006E0E70"/>
    <w:rsid w:val="007623AA"/>
    <w:rsid w:val="00793B2B"/>
    <w:rsid w:val="00794AC9"/>
    <w:rsid w:val="007F0AB9"/>
    <w:rsid w:val="009010DC"/>
    <w:rsid w:val="00941485"/>
    <w:rsid w:val="009759DB"/>
    <w:rsid w:val="009A4B7B"/>
    <w:rsid w:val="009D0401"/>
    <w:rsid w:val="009E1C12"/>
    <w:rsid w:val="00A2210A"/>
    <w:rsid w:val="00A3220F"/>
    <w:rsid w:val="00A57407"/>
    <w:rsid w:val="00B074A5"/>
    <w:rsid w:val="00B4503C"/>
    <w:rsid w:val="00BA26A6"/>
    <w:rsid w:val="00BF29EE"/>
    <w:rsid w:val="00C24003"/>
    <w:rsid w:val="00C7087C"/>
    <w:rsid w:val="00C712A1"/>
    <w:rsid w:val="00C74B7F"/>
    <w:rsid w:val="00C976E7"/>
    <w:rsid w:val="00CA4B0E"/>
    <w:rsid w:val="00D51AE5"/>
    <w:rsid w:val="00DA094C"/>
    <w:rsid w:val="00DA4E0C"/>
    <w:rsid w:val="00DD7AAF"/>
    <w:rsid w:val="00DF43E0"/>
    <w:rsid w:val="00E1797D"/>
    <w:rsid w:val="00E37C9B"/>
    <w:rsid w:val="00EA6146"/>
    <w:rsid w:val="00EE0997"/>
    <w:rsid w:val="00F830B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B36C71"/>
  <w15:docId w15:val="{9367705B-47DE-42F6-A6F2-BA0DA59C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u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u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u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u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u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u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u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u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u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u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u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u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u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u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u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u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u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u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u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semiHidden/>
    <w:qFormat/>
    <w:rsid w:val="002B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452200009F4F6A94E4D45F6CA43CBC"/>
        <w:category>
          <w:name w:val="General"/>
          <w:gallery w:val="placeholder"/>
        </w:category>
        <w:types>
          <w:type w:val="bbPlcHdr"/>
        </w:types>
        <w:behaviors>
          <w:behavior w:val="content"/>
        </w:behaviors>
        <w:guid w:val="{C0A0276C-11FE-4B47-93D1-58C3FE972CA7}"/>
      </w:docPartPr>
      <w:docPartBody>
        <w:p w:rsidR="00380F63" w:rsidRDefault="00C734BE">
          <w:pPr>
            <w:pStyle w:val="98452200009F4F6A94E4D45F6CA43CBC"/>
          </w:pPr>
          <w:r w:rsidRPr="00195D08">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Condensed">
    <w:altName w:val="Franklin Gothic Medium Cond"/>
    <w:panose1 w:val="020B0604020202020204"/>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BA"/>
    <w:rsid w:val="00270916"/>
    <w:rsid w:val="003513BA"/>
    <w:rsid w:val="00380F63"/>
    <w:rsid w:val="007C05C3"/>
    <w:rsid w:val="00AD7340"/>
    <w:rsid w:val="00C734BE"/>
    <w:rsid w:val="00D9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52200009F4F6A94E4D45F6CA43CBC">
    <w:name w:val="98452200009F4F6A94E4D45F6CA43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C:\Users\willi\AppData\Roaming\Microsoft\Templates\Elegant meeting minutes .dotx</Template>
  <TotalTime>3</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Will Payne</dc:creator>
  <cp:keywords/>
  <cp:lastModifiedBy>Harris, James [sgjharr5]</cp:lastModifiedBy>
  <cp:revision>2</cp:revision>
  <cp:lastPrinted>2006-08-01T17:47:00Z</cp:lastPrinted>
  <dcterms:created xsi:type="dcterms:W3CDTF">2021-03-05T11:43:00Z</dcterms:created>
  <dcterms:modified xsi:type="dcterms:W3CDTF">2021-03-05T11:43:00Z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