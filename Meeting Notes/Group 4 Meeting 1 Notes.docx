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6EA2D3A2" w14:textId="77777777" w:rsidTr="00195D08">
        <w:tc>
          <w:tcPr>
            <w:tcW w:w="8630" w:type="dxa"/>
          </w:tcPr>
          <w:p w14:paraId="2350D25C" w14:textId="2C1E8460" w:rsidR="006E0E70" w:rsidRPr="00410239" w:rsidRDefault="00691135" w:rsidP="00BA26A6">
            <w:pPr>
              <w:pStyle w:val="MinutesandAgendaTitles"/>
            </w:pPr>
            <w:r w:rsidRPr="00691135">
              <w:rPr>
                <w:sz w:val="30"/>
                <w:szCs w:val="36"/>
              </w:rPr>
              <w:t>Group 4 Meeting 1</w:t>
            </w:r>
            <w:r w:rsidR="002B5F23">
              <w:rPr>
                <w:sz w:val="30"/>
                <w:szCs w:val="36"/>
              </w:rPr>
              <w:t xml:space="preserve"> Notes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6E0E70" w:rsidRPr="00410239" w14:paraId="37D11F26"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779DE13D" w14:textId="287C003A" w:rsidR="006E0E70" w:rsidRPr="00410239" w:rsidRDefault="00691135" w:rsidP="00BA26A6">
            <w:r>
              <w:t>11/02/2021</w:t>
            </w:r>
          </w:p>
        </w:tc>
        <w:tc>
          <w:tcPr>
            <w:tcW w:w="2876" w:type="dxa"/>
          </w:tcPr>
          <w:p w14:paraId="7ED6D6DE" w14:textId="604A2F3B" w:rsidR="006E0E70" w:rsidRPr="00410239" w:rsidRDefault="00691135" w:rsidP="00BA26A6">
            <w:r>
              <w:t>11:20</w:t>
            </w:r>
          </w:p>
        </w:tc>
        <w:tc>
          <w:tcPr>
            <w:tcW w:w="2879" w:type="dxa"/>
          </w:tcPr>
          <w:p w14:paraId="12FE10A4" w14:textId="09CDD59F" w:rsidR="006E0E70" w:rsidRPr="00410239" w:rsidRDefault="00691135" w:rsidP="00BA26A6">
            <w:r>
              <w:t>MS Teams</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195D08" w14:paraId="144D0980" w14:textId="77777777" w:rsidTr="000A75F5">
        <w:tc>
          <w:tcPr>
            <w:tcW w:w="2156" w:type="dxa"/>
          </w:tcPr>
          <w:p w14:paraId="56EC7ED9" w14:textId="78EF0FAF" w:rsidR="006E0E70" w:rsidRPr="00195D08" w:rsidRDefault="00691135" w:rsidP="00BA26A6">
            <w:r>
              <w:t>Chair</w:t>
            </w:r>
          </w:p>
        </w:tc>
        <w:tc>
          <w:tcPr>
            <w:tcW w:w="6474" w:type="dxa"/>
          </w:tcPr>
          <w:p w14:paraId="49CB38C0" w14:textId="1945EE5E" w:rsidR="006E0E70" w:rsidRPr="00195D08" w:rsidRDefault="002B5F23" w:rsidP="00BA26A6">
            <w:r>
              <w:t>William Payne</w:t>
            </w:r>
          </w:p>
        </w:tc>
      </w:tr>
      <w:tr w:rsidR="006E0E70" w:rsidRPr="00195D08" w14:paraId="0E544AE9" w14:textId="77777777" w:rsidTr="000A75F5">
        <w:tc>
          <w:tcPr>
            <w:tcW w:w="2156" w:type="dxa"/>
          </w:tcPr>
          <w:p w14:paraId="4151432A" w14:textId="354C9AC4" w:rsidR="006E0E70" w:rsidRPr="00195D08" w:rsidRDefault="002B5F23" w:rsidP="00BA26A6">
            <w:r>
              <w:t>Secretary</w:t>
            </w:r>
          </w:p>
        </w:tc>
        <w:tc>
          <w:tcPr>
            <w:tcW w:w="6474" w:type="dxa"/>
          </w:tcPr>
          <w:p w14:paraId="658A866F" w14:textId="7F625080" w:rsidR="006E0E70" w:rsidRPr="00195D08" w:rsidRDefault="007F0AB9" w:rsidP="00BA26A6">
            <w:r>
              <w:t>William Payne</w:t>
            </w:r>
          </w:p>
        </w:tc>
      </w:tr>
      <w:tr w:rsidR="006E0E70" w:rsidRPr="00195D08" w14:paraId="6E8B49D8" w14:textId="77777777" w:rsidTr="000A75F5">
        <w:tc>
          <w:tcPr>
            <w:tcW w:w="2156" w:type="dxa"/>
          </w:tcPr>
          <w:p w14:paraId="4AD1453D" w14:textId="52FA29E3" w:rsidR="006E0E70" w:rsidRPr="00195D08" w:rsidRDefault="002B5F23" w:rsidP="00BA26A6">
            <w:r>
              <w:t>Attendees</w:t>
            </w:r>
          </w:p>
        </w:tc>
        <w:tc>
          <w:tcPr>
            <w:tcW w:w="6474" w:type="dxa"/>
          </w:tcPr>
          <w:p w14:paraId="595A0C00" w14:textId="2C3EAC89" w:rsidR="006E0E70" w:rsidRPr="00195D08" w:rsidRDefault="007F0AB9" w:rsidP="00BA26A6">
            <w:r>
              <w:t xml:space="preserve">Matthew </w:t>
            </w:r>
            <w:proofErr w:type="spellStart"/>
            <w:r>
              <w:t>Blatherwick</w:t>
            </w:r>
            <w:proofErr w:type="spellEnd"/>
            <w:r>
              <w:t>, Killian McShane</w:t>
            </w:r>
            <w:r w:rsidR="00474ED8">
              <w:t>, James Harris</w:t>
            </w:r>
          </w:p>
        </w:tc>
      </w:tr>
      <w:tr w:rsidR="00691135" w:rsidRPr="00195D08" w14:paraId="7E20E472" w14:textId="77777777" w:rsidTr="000A75F5">
        <w:tc>
          <w:tcPr>
            <w:tcW w:w="2156" w:type="dxa"/>
          </w:tcPr>
          <w:p w14:paraId="73EA2CF1" w14:textId="259ABD00" w:rsidR="00691135" w:rsidRDefault="00691135" w:rsidP="00BA26A6">
            <w:r>
              <w:t>Apologies</w:t>
            </w:r>
          </w:p>
        </w:tc>
        <w:tc>
          <w:tcPr>
            <w:tcW w:w="6474" w:type="dxa"/>
          </w:tcPr>
          <w:p w14:paraId="79CB0F8F" w14:textId="76E01C77" w:rsidR="00691135" w:rsidRDefault="007F0AB9" w:rsidP="00BA26A6">
            <w:r>
              <w:t xml:space="preserve">James Murphy, </w:t>
            </w:r>
            <w:proofErr w:type="spellStart"/>
            <w:r>
              <w:t>Feize</w:t>
            </w:r>
            <w:proofErr w:type="spellEnd"/>
            <w:r>
              <w:t xml:space="preserve"> Shi</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34B8B91F" w14:textId="77777777" w:rsidTr="000B74EB">
        <w:tc>
          <w:tcPr>
            <w:tcW w:w="8630" w:type="dxa"/>
          </w:tcPr>
          <w:p w14:paraId="1C95AA73" w14:textId="282342C3" w:rsidR="00195D08" w:rsidRPr="00474ED8" w:rsidRDefault="002B5F23" w:rsidP="00BA26A6">
            <w:pPr>
              <w:pStyle w:val="MinutesandAgendaTitles"/>
              <w:rPr>
                <w:b w:val="0"/>
                <w:bCs/>
              </w:rPr>
            </w:pPr>
            <w:r w:rsidRPr="00474ED8">
              <w:rPr>
                <w:b w:val="0"/>
                <w:bCs/>
              </w:rPr>
              <w:t>Item 1: Project ideas</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195D08" w14:paraId="4028F7D0"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13068183" w14:textId="77777777" w:rsidR="00195D08" w:rsidRPr="00195D08" w:rsidRDefault="003418E3" w:rsidP="00BA26A6">
            <w:sdt>
              <w:sdtPr>
                <w:alias w:val="Agenda 2, discussion:"/>
                <w:tag w:val="Agenda 2, discussion:"/>
                <w:id w:val="1962144063"/>
                <w:placeholder>
                  <w:docPart w:val="98452200009F4F6A94E4D45F6CA43CBC"/>
                </w:placeholder>
                <w:temporary/>
                <w:showingPlcHdr/>
                <w15:appearance w15:val="hidden"/>
              </w:sdtPr>
              <w:sdtEndPr/>
              <w:sdtContent>
                <w:r w:rsidR="00195D08" w:rsidRPr="00195D08">
                  <w:t>Discussion</w:t>
                </w:r>
              </w:sdtContent>
            </w:sdt>
          </w:p>
        </w:tc>
        <w:tc>
          <w:tcPr>
            <w:tcW w:w="6474" w:type="dxa"/>
          </w:tcPr>
          <w:p w14:paraId="79E591B4" w14:textId="2F5AF866" w:rsidR="00A3220F" w:rsidRDefault="00A3220F" w:rsidP="00A3220F">
            <w:r>
              <w:t>Financial markets suggested as the field for our project and was agreed upon.</w:t>
            </w:r>
          </w:p>
          <w:p w14:paraId="7BA33B5A" w14:textId="6D8031A3" w:rsidR="00A3220F" w:rsidRPr="00195D08" w:rsidRDefault="00A3220F" w:rsidP="00A3220F">
            <w:r>
              <w:t>Java and Python were both considered as the programming language, but Java was chosen given its wider use in previous modules.</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66"/>
        <w:gridCol w:w="3464"/>
      </w:tblGrid>
      <w:tr w:rsidR="00A3220F" w:rsidRPr="00195D08" w14:paraId="293F1718" w14:textId="77777777" w:rsidTr="00A3220F">
        <w:trPr>
          <w:cnfStyle w:val="100000000000" w:firstRow="1" w:lastRow="0" w:firstColumn="0" w:lastColumn="0" w:oddVBand="0" w:evenVBand="0" w:oddHBand="0" w:evenHBand="0" w:firstRowFirstColumn="0" w:firstRowLastColumn="0" w:lastRowFirstColumn="0" w:lastRowLastColumn="0"/>
        </w:trPr>
        <w:tc>
          <w:tcPr>
            <w:tcW w:w="5166" w:type="dxa"/>
          </w:tcPr>
          <w:p w14:paraId="1CEA934A" w14:textId="74D1E3EC" w:rsidR="00A3220F" w:rsidRPr="00195D08" w:rsidRDefault="00474ED8" w:rsidP="00BA26A6">
            <w:r>
              <w:t>To-do:</w:t>
            </w:r>
          </w:p>
        </w:tc>
        <w:sdt>
          <w:sdtPr>
            <w:alias w:val="Agenda 2, deadline:"/>
            <w:tag w:val="Agenda 2, deadline:"/>
            <w:id w:val="-1119989222"/>
            <w:placeholder>
              <w:docPart w:val="798F4D9792844A06BC66447965F46047"/>
            </w:placeholder>
            <w:temporary/>
            <w:showingPlcHdr/>
            <w15:appearance w15:val="hidden"/>
          </w:sdtPr>
          <w:sdtContent>
            <w:tc>
              <w:tcPr>
                <w:tcW w:w="3464" w:type="dxa"/>
              </w:tcPr>
              <w:p w14:paraId="0F43707D" w14:textId="77777777" w:rsidR="00A3220F" w:rsidRPr="00195D08" w:rsidRDefault="00A3220F" w:rsidP="00BA26A6">
                <w:r w:rsidRPr="00195D08">
                  <w:t>Deadline</w:t>
                </w:r>
              </w:p>
            </w:tc>
          </w:sdtContent>
        </w:sdt>
      </w:tr>
      <w:tr w:rsidR="00A3220F" w:rsidRPr="00195D08" w14:paraId="16D53C98" w14:textId="77777777" w:rsidTr="00A3220F">
        <w:tc>
          <w:tcPr>
            <w:tcW w:w="5166" w:type="dxa"/>
          </w:tcPr>
          <w:p w14:paraId="7465C995" w14:textId="714B0EC0" w:rsidR="00A3220F" w:rsidRPr="00195D08" w:rsidRDefault="00A3220F" w:rsidP="00BA26A6">
            <w:r>
              <w:t>Each member to bring forward an idea for the project, and for one to be agreed upon.</w:t>
            </w:r>
          </w:p>
        </w:tc>
        <w:tc>
          <w:tcPr>
            <w:tcW w:w="3464" w:type="dxa"/>
          </w:tcPr>
          <w:p w14:paraId="36A29906" w14:textId="77EE9912" w:rsidR="00A3220F" w:rsidRPr="00195D08" w:rsidRDefault="00A3220F" w:rsidP="00BA26A6">
            <w:r>
              <w:t>16/02/2021</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26E8B362" w14:textId="77777777" w:rsidTr="000B74EB">
        <w:tc>
          <w:tcPr>
            <w:tcW w:w="8630" w:type="dxa"/>
          </w:tcPr>
          <w:p w14:paraId="07782323" w14:textId="21BE9364" w:rsidR="00195D08" w:rsidRPr="00474ED8" w:rsidRDefault="00A3220F" w:rsidP="00BA26A6">
            <w:pPr>
              <w:pStyle w:val="MinutesandAgendaTitles"/>
              <w:rPr>
                <w:b w:val="0"/>
                <w:bCs/>
              </w:rPr>
            </w:pPr>
            <w:r w:rsidRPr="00474ED8">
              <w:rPr>
                <w:b w:val="0"/>
                <w:bCs/>
              </w:rPr>
              <w:t>Item 2: Missing members</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195D08" w14:paraId="577E7309"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5C6B90E2" w14:textId="77777777" w:rsidR="00195D08" w:rsidRPr="00195D08" w:rsidRDefault="003418E3" w:rsidP="00BA26A6">
            <w:sdt>
              <w:sdtPr>
                <w:alias w:val="Agenda 3, discussion:"/>
                <w:tag w:val="Agenda 3, discussion:"/>
                <w:id w:val="-1757741404"/>
                <w:placeholder>
                  <w:docPart w:val="438FE1D8FEC74A5D82B47437408B15FC"/>
                </w:placeholder>
                <w:temporary/>
                <w:showingPlcHdr/>
                <w15:appearance w15:val="hidden"/>
              </w:sdtPr>
              <w:sdtEndPr/>
              <w:sdtContent>
                <w:r w:rsidR="00195D08" w:rsidRPr="00195D08">
                  <w:t>Discussion</w:t>
                </w:r>
              </w:sdtContent>
            </w:sdt>
          </w:p>
        </w:tc>
        <w:tc>
          <w:tcPr>
            <w:tcW w:w="6474" w:type="dxa"/>
          </w:tcPr>
          <w:p w14:paraId="25A21EA5" w14:textId="22BD7BC7" w:rsidR="00195D08" w:rsidRPr="00195D08" w:rsidRDefault="00A3220F" w:rsidP="00BA26A6">
            <w:r>
              <w:t xml:space="preserve">We have been unable to contact </w:t>
            </w:r>
            <w:proofErr w:type="spellStart"/>
            <w:r>
              <w:t>Feize</w:t>
            </w:r>
            <w:proofErr w:type="spellEnd"/>
            <w:r>
              <w:t xml:space="preserve"> Shi so far, unsure how far to proceed as we </w:t>
            </w:r>
            <w:proofErr w:type="gramStart"/>
            <w:r>
              <w:t>don’t</w:t>
            </w:r>
            <w:proofErr w:type="gramEnd"/>
            <w:r>
              <w:t xml:space="preserve"> want to leave them out.</w:t>
            </w:r>
          </w:p>
        </w:tc>
      </w:tr>
      <w:tr w:rsidR="00195D08" w:rsidRPr="00195D08" w14:paraId="71CDAA41" w14:textId="77777777" w:rsidTr="000B74EB">
        <w:sdt>
          <w:sdtPr>
            <w:alias w:val="Agenda 3, conclusions:"/>
            <w:tag w:val="Agenda 3, conclusions:"/>
            <w:id w:val="2112241888"/>
            <w:placeholder>
              <w:docPart w:val="C86D8F3503074B27AACDBEAA4B58758F"/>
            </w:placeholder>
            <w:temporary/>
            <w:showingPlcHdr/>
            <w15:appearance w15:val="hidden"/>
          </w:sdtPr>
          <w:sdtEndPr/>
          <w:sdtContent>
            <w:tc>
              <w:tcPr>
                <w:tcW w:w="2156" w:type="dxa"/>
              </w:tcPr>
              <w:p w14:paraId="29100AF8" w14:textId="77777777" w:rsidR="00195D08" w:rsidRPr="00195D08" w:rsidRDefault="00195D08" w:rsidP="00BA26A6">
                <w:r w:rsidRPr="00195D08">
                  <w:t>Conclusions</w:t>
                </w:r>
              </w:p>
            </w:tc>
          </w:sdtContent>
        </w:sdt>
        <w:tc>
          <w:tcPr>
            <w:tcW w:w="6474" w:type="dxa"/>
          </w:tcPr>
          <w:p w14:paraId="678198BE" w14:textId="6F86C6C6" w:rsidR="00195D08" w:rsidRPr="00195D08" w:rsidRDefault="00A3220F" w:rsidP="00BA26A6">
            <w:r>
              <w:t xml:space="preserve">Given that they </w:t>
            </w:r>
            <w:proofErr w:type="gramStart"/>
            <w:r>
              <w:t>haven’t</w:t>
            </w:r>
            <w:proofErr w:type="gramEnd"/>
            <w:r>
              <w:t xml:space="preserve"> replied to the discussion post, we decided to email them in case they haven’t checked the groups page yet, and to keep them in the loop on what we have discussed and decided upon.</w:t>
            </w:r>
          </w:p>
        </w:tc>
      </w:tr>
    </w:tbl>
    <w:tbl>
      <w:tblPr>
        <w:tblStyle w:val="Minutes-light"/>
        <w:tblW w:w="5007"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22"/>
        <w:gridCol w:w="3044"/>
        <w:gridCol w:w="3476"/>
      </w:tblGrid>
      <w:tr w:rsidR="00474ED8" w:rsidRPr="00195D08" w14:paraId="05AB617F" w14:textId="77777777" w:rsidTr="00E1797D">
        <w:trPr>
          <w:cnfStyle w:val="100000000000" w:firstRow="1" w:lastRow="0" w:firstColumn="0" w:lastColumn="0" w:oddVBand="0" w:evenVBand="0" w:oddHBand="0" w:evenHBand="0" w:firstRowFirstColumn="0" w:firstRowLastColumn="0" w:lastRowFirstColumn="0" w:lastRowLastColumn="0"/>
        </w:trPr>
        <w:tc>
          <w:tcPr>
            <w:tcW w:w="5166" w:type="dxa"/>
            <w:gridSpan w:val="2"/>
          </w:tcPr>
          <w:p w14:paraId="7A097BC4" w14:textId="76F15FA2" w:rsidR="00474ED8" w:rsidRPr="00195D08" w:rsidRDefault="00474ED8" w:rsidP="00BA26A6">
            <w:r>
              <w:t>To-do:</w:t>
            </w:r>
          </w:p>
        </w:tc>
        <w:tc>
          <w:tcPr>
            <w:tcW w:w="3476" w:type="dxa"/>
          </w:tcPr>
          <w:p w14:paraId="58DE0DA8" w14:textId="663216E4" w:rsidR="00474ED8" w:rsidRPr="00195D08" w:rsidRDefault="00474ED8" w:rsidP="00BA26A6">
            <w:r>
              <w:t>Member:</w:t>
            </w:r>
          </w:p>
        </w:tc>
      </w:tr>
      <w:tr w:rsidR="00474ED8" w:rsidRPr="00195D08" w14:paraId="1AD5B1C4" w14:textId="77777777" w:rsidTr="00E1797D">
        <w:tc>
          <w:tcPr>
            <w:tcW w:w="5166" w:type="dxa"/>
            <w:gridSpan w:val="2"/>
          </w:tcPr>
          <w:p w14:paraId="1AC80B7F" w14:textId="487238EB" w:rsidR="00474ED8" w:rsidRPr="00195D08" w:rsidRDefault="00474ED8" w:rsidP="00BA26A6">
            <w:r>
              <w:t xml:space="preserve">E-mail </w:t>
            </w:r>
            <w:proofErr w:type="spellStart"/>
            <w:r>
              <w:t>Feize</w:t>
            </w:r>
            <w:proofErr w:type="spellEnd"/>
            <w:r>
              <w:t xml:space="preserve"> Shi with update on progress.</w:t>
            </w:r>
          </w:p>
        </w:tc>
        <w:tc>
          <w:tcPr>
            <w:tcW w:w="3476" w:type="dxa"/>
          </w:tcPr>
          <w:p w14:paraId="076DD01F" w14:textId="04130A9C" w:rsidR="00474ED8" w:rsidRPr="00195D08" w:rsidRDefault="00474ED8" w:rsidP="00BA26A6">
            <w:r>
              <w:t>James Harris</w:t>
            </w:r>
          </w:p>
        </w:tc>
      </w:tr>
      <w:tr w:rsidR="00474ED8" w:rsidRPr="00195D08" w14:paraId="18FE3DE9" w14:textId="77777777" w:rsidTr="00E1797D">
        <w:tc>
          <w:tcPr>
            <w:tcW w:w="5166" w:type="dxa"/>
            <w:gridSpan w:val="2"/>
          </w:tcPr>
          <w:p w14:paraId="131172DD" w14:textId="1DE07EEE" w:rsidR="00474ED8" w:rsidRPr="00195D08" w:rsidRDefault="00474ED8" w:rsidP="00BA26A6">
            <w:r>
              <w:t xml:space="preserve">E-mail lecturer asking for advice if we </w:t>
            </w:r>
            <w:proofErr w:type="gramStart"/>
            <w:r>
              <w:t>don’t</w:t>
            </w:r>
            <w:proofErr w:type="gramEnd"/>
            <w:r>
              <w:t xml:space="preserve"> hear back.</w:t>
            </w:r>
          </w:p>
        </w:tc>
        <w:tc>
          <w:tcPr>
            <w:tcW w:w="3476" w:type="dxa"/>
          </w:tcPr>
          <w:p w14:paraId="1F7046C7" w14:textId="2BA2A005" w:rsidR="00474ED8" w:rsidRPr="00195D08" w:rsidRDefault="00474ED8" w:rsidP="00BA26A6">
            <w:r>
              <w:t>Killian McShane</w:t>
            </w:r>
          </w:p>
        </w:tc>
      </w:tr>
      <w:tr w:rsidR="00474ED8" w:rsidRPr="00195D08" w14:paraId="173EC564" w14:textId="77777777" w:rsidTr="00E1797D">
        <w:tc>
          <w:tcPr>
            <w:tcW w:w="8642" w:type="dxa"/>
            <w:gridSpan w:val="3"/>
            <w:shd w:val="clear" w:color="auto" w:fill="365F91" w:themeFill="accent1" w:themeFillShade="BF"/>
          </w:tcPr>
          <w:p w14:paraId="59D33901" w14:textId="6CF497FB" w:rsidR="00474ED8" w:rsidRPr="00474ED8" w:rsidRDefault="00474ED8" w:rsidP="00BA26A6">
            <w:r w:rsidRPr="00474ED8">
              <w:rPr>
                <w:color w:val="FFFFFF" w:themeColor="background1"/>
              </w:rPr>
              <w:t>Other business:</w:t>
            </w:r>
          </w:p>
        </w:tc>
      </w:tr>
      <w:tr w:rsidR="00474ED8" w:rsidRPr="00195D08" w14:paraId="2E50A027" w14:textId="77777777" w:rsidTr="00E1797D">
        <w:tc>
          <w:tcPr>
            <w:tcW w:w="2122" w:type="dxa"/>
            <w:shd w:val="clear" w:color="auto" w:fill="FFFFFF" w:themeFill="background1"/>
          </w:tcPr>
          <w:p w14:paraId="23373545" w14:textId="5C304C7A" w:rsidR="00474ED8" w:rsidRPr="00474ED8" w:rsidRDefault="00474ED8" w:rsidP="00BA26A6">
            <w:pPr>
              <w:rPr>
                <w:color w:val="FFFFFF" w:themeColor="background1"/>
              </w:rPr>
            </w:pPr>
            <w:r w:rsidRPr="00474ED8">
              <w:t>MBTI</w:t>
            </w:r>
            <w:r>
              <w:t xml:space="preserve"> Test</w:t>
            </w:r>
          </w:p>
        </w:tc>
        <w:tc>
          <w:tcPr>
            <w:tcW w:w="6520" w:type="dxa"/>
            <w:gridSpan w:val="2"/>
            <w:shd w:val="clear" w:color="auto" w:fill="FFFFFF" w:themeFill="background1"/>
          </w:tcPr>
          <w:p w14:paraId="469A7393" w14:textId="2E5EAC22" w:rsidR="00474ED8" w:rsidRPr="00474ED8" w:rsidRDefault="00474ED8" w:rsidP="00BA26A6">
            <w:r>
              <w:t xml:space="preserve">Agreed to look over </w:t>
            </w:r>
            <w:r w:rsidR="00E1797D">
              <w:t>this and address at the next meeting with more members.</w:t>
            </w:r>
          </w:p>
        </w:tc>
      </w:tr>
      <w:tr w:rsidR="00E1797D" w:rsidRPr="00195D08" w14:paraId="71BD454D" w14:textId="77777777" w:rsidTr="00E1797D">
        <w:tc>
          <w:tcPr>
            <w:tcW w:w="2122" w:type="dxa"/>
            <w:shd w:val="clear" w:color="auto" w:fill="FFFFFF" w:themeFill="background1"/>
          </w:tcPr>
          <w:p w14:paraId="5FCD0687" w14:textId="0EF78B7F" w:rsidR="00E1797D" w:rsidRPr="00474ED8" w:rsidRDefault="00E1797D" w:rsidP="00BA26A6">
            <w:r>
              <w:t>Date of next meeting</w:t>
            </w:r>
          </w:p>
        </w:tc>
        <w:tc>
          <w:tcPr>
            <w:tcW w:w="6520" w:type="dxa"/>
            <w:gridSpan w:val="2"/>
            <w:shd w:val="clear" w:color="auto" w:fill="FFFFFF" w:themeFill="background1"/>
          </w:tcPr>
          <w:p w14:paraId="57805803" w14:textId="6895A55C" w:rsidR="00E1797D" w:rsidRDefault="00E1797D" w:rsidP="00BA26A6">
            <w:r>
              <w:t>Given how soon the first deadline is, it was agreed to meet again sooner than in a week’s time, so agreed on Tuesday 16</w:t>
            </w:r>
            <w:r w:rsidRPr="00E1797D">
              <w:rPr>
                <w:vertAlign w:val="superscript"/>
              </w:rPr>
              <w:t>th</w:t>
            </w:r>
            <w:r>
              <w:t xml:space="preserve"> February at 11:00</w:t>
            </w:r>
          </w:p>
        </w:tc>
      </w:tr>
    </w:tbl>
    <w:p w14:paraId="6C99CC37" w14:textId="77777777" w:rsidR="00195D08" w:rsidRDefault="00195D08" w:rsidP="003F4225"/>
    <w:sectPr w:rsidR="00195D08" w:rsidSect="0043271B">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290A3" w14:textId="77777777" w:rsidR="003418E3" w:rsidRDefault="003418E3">
      <w:r>
        <w:separator/>
      </w:r>
    </w:p>
  </w:endnote>
  <w:endnote w:type="continuationSeparator" w:id="0">
    <w:p w14:paraId="0A38BD6E" w14:textId="77777777" w:rsidR="003418E3" w:rsidRDefault="00341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89241" w14:textId="77777777" w:rsidR="003418E3" w:rsidRDefault="003418E3">
      <w:r>
        <w:separator/>
      </w:r>
    </w:p>
  </w:footnote>
  <w:footnote w:type="continuationSeparator" w:id="0">
    <w:p w14:paraId="43F2123C" w14:textId="77777777" w:rsidR="003418E3" w:rsidRDefault="003418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742F36"/>
    <w:multiLevelType w:val="hybridMultilevel"/>
    <w:tmpl w:val="B94AC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AC2A16"/>
    <w:multiLevelType w:val="hybridMultilevel"/>
    <w:tmpl w:val="AB265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35"/>
    <w:rsid w:val="00030FC8"/>
    <w:rsid w:val="00070E66"/>
    <w:rsid w:val="00073AED"/>
    <w:rsid w:val="000A75F5"/>
    <w:rsid w:val="000C75DA"/>
    <w:rsid w:val="00136BFB"/>
    <w:rsid w:val="00160389"/>
    <w:rsid w:val="0018514B"/>
    <w:rsid w:val="0019353F"/>
    <w:rsid w:val="00195D08"/>
    <w:rsid w:val="001A10F5"/>
    <w:rsid w:val="002A5825"/>
    <w:rsid w:val="002B5F23"/>
    <w:rsid w:val="00331E07"/>
    <w:rsid w:val="003418E3"/>
    <w:rsid w:val="003F4225"/>
    <w:rsid w:val="00410239"/>
    <w:rsid w:val="0043271B"/>
    <w:rsid w:val="00453EDE"/>
    <w:rsid w:val="00474BB5"/>
    <w:rsid w:val="00474ED8"/>
    <w:rsid w:val="004C533C"/>
    <w:rsid w:val="00562515"/>
    <w:rsid w:val="006858FE"/>
    <w:rsid w:val="00691135"/>
    <w:rsid w:val="006E0E70"/>
    <w:rsid w:val="007623AA"/>
    <w:rsid w:val="00793B2B"/>
    <w:rsid w:val="00794AC9"/>
    <w:rsid w:val="007F0AB9"/>
    <w:rsid w:val="009010DC"/>
    <w:rsid w:val="00941485"/>
    <w:rsid w:val="009759DB"/>
    <w:rsid w:val="009A4B7B"/>
    <w:rsid w:val="009D0401"/>
    <w:rsid w:val="009E1C12"/>
    <w:rsid w:val="00A2210A"/>
    <w:rsid w:val="00A3220F"/>
    <w:rsid w:val="00A57407"/>
    <w:rsid w:val="00B074A5"/>
    <w:rsid w:val="00B4503C"/>
    <w:rsid w:val="00BA26A6"/>
    <w:rsid w:val="00BF29EE"/>
    <w:rsid w:val="00C7087C"/>
    <w:rsid w:val="00C74B7F"/>
    <w:rsid w:val="00CA4B0E"/>
    <w:rsid w:val="00D51AE5"/>
    <w:rsid w:val="00DA094C"/>
    <w:rsid w:val="00DD7AAF"/>
    <w:rsid w:val="00DF43E0"/>
    <w:rsid w:val="00E1797D"/>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0B36C71"/>
  <w15:docId w15:val="{9367705B-47DE-42F6-A6F2-BA0DA59C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6A6"/>
    <w:rPr>
      <w:spacing w:val="8"/>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95959"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95959"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semiHidden/>
    <w:qFormat/>
    <w:rsid w:val="002B5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8452200009F4F6A94E4D45F6CA43CBC"/>
        <w:category>
          <w:name w:val="General"/>
          <w:gallery w:val="placeholder"/>
        </w:category>
        <w:types>
          <w:type w:val="bbPlcHdr"/>
        </w:types>
        <w:behaviors>
          <w:behavior w:val="content"/>
        </w:behaviors>
        <w:guid w:val="{C0A0276C-11FE-4B47-93D1-58C3FE972CA7}"/>
      </w:docPartPr>
      <w:docPartBody>
        <w:p w:rsidR="00000000" w:rsidRDefault="00C734BE">
          <w:pPr>
            <w:pStyle w:val="98452200009F4F6A94E4D45F6CA43CBC"/>
          </w:pPr>
          <w:r w:rsidRPr="00195D08">
            <w:t>Discussion</w:t>
          </w:r>
        </w:p>
      </w:docPartBody>
    </w:docPart>
    <w:docPart>
      <w:docPartPr>
        <w:name w:val="438FE1D8FEC74A5D82B47437408B15FC"/>
        <w:category>
          <w:name w:val="General"/>
          <w:gallery w:val="placeholder"/>
        </w:category>
        <w:types>
          <w:type w:val="bbPlcHdr"/>
        </w:types>
        <w:behaviors>
          <w:behavior w:val="content"/>
        </w:behaviors>
        <w:guid w:val="{1C417447-62BD-4B14-9250-A52189379682}"/>
      </w:docPartPr>
      <w:docPartBody>
        <w:p w:rsidR="00000000" w:rsidRDefault="00C734BE">
          <w:pPr>
            <w:pStyle w:val="438FE1D8FEC74A5D82B47437408B15FC"/>
          </w:pPr>
          <w:r w:rsidRPr="00195D08">
            <w:t>Discussion</w:t>
          </w:r>
        </w:p>
      </w:docPartBody>
    </w:docPart>
    <w:docPart>
      <w:docPartPr>
        <w:name w:val="C86D8F3503074B27AACDBEAA4B58758F"/>
        <w:category>
          <w:name w:val="General"/>
          <w:gallery w:val="placeholder"/>
        </w:category>
        <w:types>
          <w:type w:val="bbPlcHdr"/>
        </w:types>
        <w:behaviors>
          <w:behavior w:val="content"/>
        </w:behaviors>
        <w:guid w:val="{94809802-56C7-4BFE-95F1-59C15CB5112E}"/>
      </w:docPartPr>
      <w:docPartBody>
        <w:p w:rsidR="00000000" w:rsidRDefault="00C734BE">
          <w:pPr>
            <w:pStyle w:val="C86D8F3503074B27AACDBEAA4B58758F"/>
          </w:pPr>
          <w:r w:rsidRPr="00195D08">
            <w:t>Conclusions</w:t>
          </w:r>
        </w:p>
      </w:docPartBody>
    </w:docPart>
    <w:docPart>
      <w:docPartPr>
        <w:name w:val="798F4D9792844A06BC66447965F46047"/>
        <w:category>
          <w:name w:val="General"/>
          <w:gallery w:val="placeholder"/>
        </w:category>
        <w:types>
          <w:type w:val="bbPlcHdr"/>
        </w:types>
        <w:behaviors>
          <w:behavior w:val="content"/>
        </w:behaviors>
        <w:guid w:val="{1968179D-A26F-4AA6-BEB0-DDD01E1F93B4}"/>
      </w:docPartPr>
      <w:docPartBody>
        <w:p w:rsidR="00000000" w:rsidRDefault="003513BA" w:rsidP="003513BA">
          <w:pPr>
            <w:pStyle w:val="798F4D9792844A06BC66447965F46047"/>
          </w:pPr>
          <w:r w:rsidRPr="00195D08">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BA"/>
    <w:rsid w:val="003513BA"/>
    <w:rsid w:val="00C73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99B203C4194D8E8EB07892E507B59A">
    <w:name w:val="E599B203C4194D8E8EB07892E507B59A"/>
  </w:style>
  <w:style w:type="paragraph" w:customStyle="1" w:styleId="D6518E1577EF4A89A5BF5994AE4E8841">
    <w:name w:val="D6518E1577EF4A89A5BF5994AE4E8841"/>
  </w:style>
  <w:style w:type="paragraph" w:customStyle="1" w:styleId="EC128159B83A405EB62FDBF9B95000B2">
    <w:name w:val="EC128159B83A405EB62FDBF9B95000B2"/>
  </w:style>
  <w:style w:type="paragraph" w:customStyle="1" w:styleId="BF0EFA0CCEF84366BBAFA99C298D3615">
    <w:name w:val="BF0EFA0CCEF84366BBAFA99C298D3615"/>
  </w:style>
  <w:style w:type="paragraph" w:customStyle="1" w:styleId="5DCD92155E1644F7B3D955C925768ABF">
    <w:name w:val="5DCD92155E1644F7B3D955C925768ABF"/>
  </w:style>
  <w:style w:type="paragraph" w:customStyle="1" w:styleId="394FD8ADA83F4327BB9EC9AA055BADD9">
    <w:name w:val="394FD8ADA83F4327BB9EC9AA055BADD9"/>
  </w:style>
  <w:style w:type="paragraph" w:customStyle="1" w:styleId="BF613CBA84C740A88ABA56846E3DF18B">
    <w:name w:val="BF613CBA84C740A88ABA56846E3DF18B"/>
  </w:style>
  <w:style w:type="paragraph" w:customStyle="1" w:styleId="90D8C82B67574E57A96E7D65F6729E6E">
    <w:name w:val="90D8C82B67574E57A96E7D65F6729E6E"/>
  </w:style>
  <w:style w:type="paragraph" w:customStyle="1" w:styleId="3C68C93FAF3A4D11BAB165CFF0F5BB6D">
    <w:name w:val="3C68C93FAF3A4D11BAB165CFF0F5BB6D"/>
  </w:style>
  <w:style w:type="paragraph" w:customStyle="1" w:styleId="6DFAEAEE10E94C1A93C8EF1A582C2E08">
    <w:name w:val="6DFAEAEE10E94C1A93C8EF1A582C2E08"/>
  </w:style>
  <w:style w:type="paragraph" w:customStyle="1" w:styleId="888BED099EA84870A4B228F385062771">
    <w:name w:val="888BED099EA84870A4B228F385062771"/>
  </w:style>
  <w:style w:type="paragraph" w:customStyle="1" w:styleId="0B161F6A06754FADBE6EE8594A50E23B">
    <w:name w:val="0B161F6A06754FADBE6EE8594A50E23B"/>
  </w:style>
  <w:style w:type="paragraph" w:customStyle="1" w:styleId="F2852BAF90844082AE3557A44E9576F2">
    <w:name w:val="F2852BAF90844082AE3557A44E9576F2"/>
  </w:style>
  <w:style w:type="paragraph" w:customStyle="1" w:styleId="C9DC386E62094AD58528231B28FE7141">
    <w:name w:val="C9DC386E62094AD58528231B28FE7141"/>
  </w:style>
  <w:style w:type="paragraph" w:customStyle="1" w:styleId="4C35FCCAB2C24854906342B28302DCDB">
    <w:name w:val="4C35FCCAB2C24854906342B28302DCDB"/>
  </w:style>
  <w:style w:type="paragraph" w:customStyle="1" w:styleId="74DCBFA37ECD485B82F8E1510A77C542">
    <w:name w:val="74DCBFA37ECD485B82F8E1510A77C542"/>
  </w:style>
  <w:style w:type="paragraph" w:customStyle="1" w:styleId="125A466B0BC34799A5DF298B44919397">
    <w:name w:val="125A466B0BC34799A5DF298B44919397"/>
  </w:style>
  <w:style w:type="paragraph" w:customStyle="1" w:styleId="60841143FEA3452D8759E93835FADF47">
    <w:name w:val="60841143FEA3452D8759E93835FADF47"/>
  </w:style>
  <w:style w:type="paragraph" w:customStyle="1" w:styleId="4FF99471E8BD4D54BF7290EC9C04A47D">
    <w:name w:val="4FF99471E8BD4D54BF7290EC9C04A47D"/>
  </w:style>
  <w:style w:type="paragraph" w:customStyle="1" w:styleId="431CBA0374E341758A5FF8BEB268E50E">
    <w:name w:val="431CBA0374E341758A5FF8BEB268E50E"/>
  </w:style>
  <w:style w:type="paragraph" w:customStyle="1" w:styleId="01B0FEE6EFD74AB1A9361D9A21990C56">
    <w:name w:val="01B0FEE6EFD74AB1A9361D9A21990C56"/>
  </w:style>
  <w:style w:type="paragraph" w:customStyle="1" w:styleId="842622BF1E2847FDBC690DE5687F10B1">
    <w:name w:val="842622BF1E2847FDBC690DE5687F10B1"/>
  </w:style>
  <w:style w:type="paragraph" w:customStyle="1" w:styleId="167EFD3461AB4EFB83F4BC54EC0789EC">
    <w:name w:val="167EFD3461AB4EFB83F4BC54EC0789EC"/>
  </w:style>
  <w:style w:type="paragraph" w:customStyle="1" w:styleId="7A2D8DEB07674112ABA1E82B3D1306C0">
    <w:name w:val="7A2D8DEB07674112ABA1E82B3D1306C0"/>
  </w:style>
  <w:style w:type="paragraph" w:customStyle="1" w:styleId="FE2D06B3942541C4A4FA151E8606F55B">
    <w:name w:val="FE2D06B3942541C4A4FA151E8606F55B"/>
  </w:style>
  <w:style w:type="paragraph" w:customStyle="1" w:styleId="2638CE48530E48DAA890B001A6891E12">
    <w:name w:val="2638CE48530E48DAA890B001A6891E12"/>
  </w:style>
  <w:style w:type="paragraph" w:customStyle="1" w:styleId="F367A0FA50A949D18FC390356E066DD7">
    <w:name w:val="F367A0FA50A949D18FC390356E066DD7"/>
  </w:style>
  <w:style w:type="paragraph" w:customStyle="1" w:styleId="9C4DD437647E4280B964B31E5C939DDF">
    <w:name w:val="9C4DD437647E4280B964B31E5C939DDF"/>
  </w:style>
  <w:style w:type="paragraph" w:customStyle="1" w:styleId="5E1392550F18470CBC0E6950490F5154">
    <w:name w:val="5E1392550F18470CBC0E6950490F5154"/>
  </w:style>
  <w:style w:type="paragraph" w:customStyle="1" w:styleId="EC709EA33DAD4E5D82764373B7CD4C65">
    <w:name w:val="EC709EA33DAD4E5D82764373B7CD4C65"/>
  </w:style>
  <w:style w:type="paragraph" w:customStyle="1" w:styleId="D70EE1E72D7B45978BAB27A34DB459E4">
    <w:name w:val="D70EE1E72D7B45978BAB27A34DB459E4"/>
  </w:style>
  <w:style w:type="paragraph" w:customStyle="1" w:styleId="293EA4766F9B495D825A7E2093121744">
    <w:name w:val="293EA4766F9B495D825A7E2093121744"/>
  </w:style>
  <w:style w:type="paragraph" w:customStyle="1" w:styleId="42BF8B8665EC4CFEB1AD30C16DD2C5F2">
    <w:name w:val="42BF8B8665EC4CFEB1AD30C16DD2C5F2"/>
  </w:style>
  <w:style w:type="paragraph" w:customStyle="1" w:styleId="E580DCF4B44B46BF8DE6A026B1E10CFB">
    <w:name w:val="E580DCF4B44B46BF8DE6A026B1E10CFB"/>
  </w:style>
  <w:style w:type="paragraph" w:customStyle="1" w:styleId="C9F8D31D390D4FCD9AC50F2D69E549D0">
    <w:name w:val="C9F8D31D390D4FCD9AC50F2D69E549D0"/>
  </w:style>
  <w:style w:type="paragraph" w:customStyle="1" w:styleId="98452200009F4F6A94E4D45F6CA43CBC">
    <w:name w:val="98452200009F4F6A94E4D45F6CA43CBC"/>
  </w:style>
  <w:style w:type="paragraph" w:customStyle="1" w:styleId="CB13CA96C99343049782488A08AA563C">
    <w:name w:val="CB13CA96C99343049782488A08AA563C"/>
  </w:style>
  <w:style w:type="paragraph" w:customStyle="1" w:styleId="F12F1BABBBEB4547AB86EBFA866F9168">
    <w:name w:val="F12F1BABBBEB4547AB86EBFA866F9168"/>
  </w:style>
  <w:style w:type="paragraph" w:customStyle="1" w:styleId="A6EF2F17713044BA862004F1FB4B86E0">
    <w:name w:val="A6EF2F17713044BA862004F1FB4B86E0"/>
  </w:style>
  <w:style w:type="paragraph" w:customStyle="1" w:styleId="D1FAB87A36F84AC3BA5C5B6710455565">
    <w:name w:val="D1FAB87A36F84AC3BA5C5B6710455565"/>
  </w:style>
  <w:style w:type="paragraph" w:customStyle="1" w:styleId="FB50682C63F146CAB2A88E44AB9EC248">
    <w:name w:val="FB50682C63F146CAB2A88E44AB9EC248"/>
  </w:style>
  <w:style w:type="paragraph" w:customStyle="1" w:styleId="72D871B9F28E49FF81B8AC13BB661EC1">
    <w:name w:val="72D871B9F28E49FF81B8AC13BB661EC1"/>
  </w:style>
  <w:style w:type="paragraph" w:customStyle="1" w:styleId="9FDD16A662AE4B5D98C3F8136CCE910F">
    <w:name w:val="9FDD16A662AE4B5D98C3F8136CCE910F"/>
  </w:style>
  <w:style w:type="paragraph" w:customStyle="1" w:styleId="2CD129E3E53841FD807A8E3FD1D97363">
    <w:name w:val="2CD129E3E53841FD807A8E3FD1D97363"/>
  </w:style>
  <w:style w:type="paragraph" w:customStyle="1" w:styleId="8F625715628146F7B73BA559EBAF496E">
    <w:name w:val="8F625715628146F7B73BA559EBAF496E"/>
  </w:style>
  <w:style w:type="paragraph" w:customStyle="1" w:styleId="EE37335FE50443B18928A19D9650D41C">
    <w:name w:val="EE37335FE50443B18928A19D9650D41C"/>
  </w:style>
  <w:style w:type="paragraph" w:customStyle="1" w:styleId="B646AE32EDBB4F5BA1DC1B58BDA026C3">
    <w:name w:val="B646AE32EDBB4F5BA1DC1B58BDA026C3"/>
  </w:style>
  <w:style w:type="paragraph" w:customStyle="1" w:styleId="8C29043B70E9431090B0ACBC023A26BD">
    <w:name w:val="8C29043B70E9431090B0ACBC023A26BD"/>
  </w:style>
  <w:style w:type="paragraph" w:customStyle="1" w:styleId="11BBC13DE9CF49DF92F148F5597D1202">
    <w:name w:val="11BBC13DE9CF49DF92F148F5597D1202"/>
  </w:style>
  <w:style w:type="paragraph" w:customStyle="1" w:styleId="C956239DFCA74216B88C151F4194A10E">
    <w:name w:val="C956239DFCA74216B88C151F4194A10E"/>
  </w:style>
  <w:style w:type="paragraph" w:customStyle="1" w:styleId="C4290B93AF0B41EEA60F42B2AB415540">
    <w:name w:val="C4290B93AF0B41EEA60F42B2AB415540"/>
  </w:style>
  <w:style w:type="paragraph" w:customStyle="1" w:styleId="438FE1D8FEC74A5D82B47437408B15FC">
    <w:name w:val="438FE1D8FEC74A5D82B47437408B15FC"/>
  </w:style>
  <w:style w:type="paragraph" w:customStyle="1" w:styleId="7B2118CB6B99474DB3B68217941D56B4">
    <w:name w:val="7B2118CB6B99474DB3B68217941D56B4"/>
  </w:style>
  <w:style w:type="paragraph" w:customStyle="1" w:styleId="C86D8F3503074B27AACDBEAA4B58758F">
    <w:name w:val="C86D8F3503074B27AACDBEAA4B58758F"/>
  </w:style>
  <w:style w:type="paragraph" w:customStyle="1" w:styleId="2ABF87CED76F4502AE528BC141B1C58F">
    <w:name w:val="2ABF87CED76F4502AE528BC141B1C58F"/>
  </w:style>
  <w:style w:type="paragraph" w:customStyle="1" w:styleId="93C1F02FE9644FC4A81D43D33AE8F19D">
    <w:name w:val="93C1F02FE9644FC4A81D43D33AE8F19D"/>
  </w:style>
  <w:style w:type="paragraph" w:customStyle="1" w:styleId="5F775796B8114913A114C10F7A0B5252">
    <w:name w:val="5F775796B8114913A114C10F7A0B5252"/>
  </w:style>
  <w:style w:type="paragraph" w:customStyle="1" w:styleId="4B1949E5FBF24983AB8A09A14A08A394">
    <w:name w:val="4B1949E5FBF24983AB8A09A14A08A394"/>
  </w:style>
  <w:style w:type="paragraph" w:customStyle="1" w:styleId="572CE1B932F24338BD4F433F08F14AE7">
    <w:name w:val="572CE1B932F24338BD4F433F08F14AE7"/>
  </w:style>
  <w:style w:type="paragraph" w:customStyle="1" w:styleId="F7D9AED21F6D4A79B8A0277FA072B643">
    <w:name w:val="F7D9AED21F6D4A79B8A0277FA072B643"/>
  </w:style>
  <w:style w:type="paragraph" w:customStyle="1" w:styleId="FA16DAEA45834A11A3E784229A20B03F">
    <w:name w:val="FA16DAEA45834A11A3E784229A20B03F"/>
  </w:style>
  <w:style w:type="paragraph" w:customStyle="1" w:styleId="B53E60C364D74D818E34976D377DDACE">
    <w:name w:val="B53E60C364D74D818E34976D377DDACE"/>
  </w:style>
  <w:style w:type="paragraph" w:customStyle="1" w:styleId="3BB1EFBED54C4FE9982851EEC90A1C4B">
    <w:name w:val="3BB1EFBED54C4FE9982851EEC90A1C4B"/>
  </w:style>
  <w:style w:type="paragraph" w:customStyle="1" w:styleId="F9E63497151D47C48E0A23653828CCFD">
    <w:name w:val="F9E63497151D47C48E0A23653828CCFD"/>
  </w:style>
  <w:style w:type="paragraph" w:customStyle="1" w:styleId="C474A91B597F4679A446D3369D38B304">
    <w:name w:val="C474A91B597F4679A446D3369D38B304"/>
    <w:rsid w:val="003513BA"/>
  </w:style>
  <w:style w:type="paragraph" w:customStyle="1" w:styleId="798F4D9792844A06BC66447965F46047">
    <w:name w:val="798F4D9792844A06BC66447965F46047"/>
    <w:rsid w:val="003513BA"/>
  </w:style>
  <w:style w:type="paragraph" w:customStyle="1" w:styleId="113936EEA2A24CD199BD3BDA0A6A1447">
    <w:name w:val="113936EEA2A24CD199BD3BDA0A6A1447"/>
    <w:rsid w:val="003513BA"/>
  </w:style>
  <w:style w:type="paragraph" w:customStyle="1" w:styleId="8C5A2C8C773D4529A8A599A1C602901E">
    <w:name w:val="8C5A2C8C773D4529A8A599A1C602901E"/>
    <w:rsid w:val="003513BA"/>
  </w:style>
  <w:style w:type="paragraph" w:customStyle="1" w:styleId="6CA4662767094D139C4C28999FA451A8">
    <w:name w:val="6CA4662767094D139C4C28999FA451A8"/>
    <w:rsid w:val="003513BA"/>
  </w:style>
  <w:style w:type="paragraph" w:customStyle="1" w:styleId="ABF2C3072A394532BA17428E80E9C168">
    <w:name w:val="ABF2C3072A394532BA17428E80E9C168"/>
    <w:rsid w:val="003513BA"/>
  </w:style>
  <w:style w:type="paragraph" w:customStyle="1" w:styleId="AF7BA3040A014FC6B16A42F9E2B1BD1B">
    <w:name w:val="AF7BA3040A014FC6B16A42F9E2B1BD1B"/>
    <w:rsid w:val="003513BA"/>
  </w:style>
  <w:style w:type="paragraph" w:customStyle="1" w:styleId="0A9E82D7BC3A4C8583B8BBEE03DBABBE">
    <w:name w:val="0A9E82D7BC3A4C8583B8BBEE03DBABBE"/>
    <w:rsid w:val="003513BA"/>
  </w:style>
  <w:style w:type="paragraph" w:customStyle="1" w:styleId="E2723BFA4BED43DBBF7FDA387C9CB64D">
    <w:name w:val="E2723BFA4BED43DBBF7FDA387C9CB64D"/>
    <w:rsid w:val="003513BA"/>
  </w:style>
  <w:style w:type="paragraph" w:customStyle="1" w:styleId="50454813046E41E1934515735F906D64">
    <w:name w:val="50454813046E41E1934515735F906D64"/>
    <w:rsid w:val="003513BA"/>
  </w:style>
  <w:style w:type="paragraph" w:customStyle="1" w:styleId="BB8CDD6C4BC941599E3401D65FA526C7">
    <w:name w:val="BB8CDD6C4BC941599E3401D65FA526C7"/>
    <w:rsid w:val="003513BA"/>
  </w:style>
  <w:style w:type="paragraph" w:customStyle="1" w:styleId="C45AF74AD84A491FBE28F580CAE8E1B5">
    <w:name w:val="C45AF74AD84A491FBE28F580CAE8E1B5"/>
    <w:rsid w:val="003513BA"/>
  </w:style>
  <w:style w:type="paragraph" w:customStyle="1" w:styleId="6B35484CD2594D8E9E416314E1148A94">
    <w:name w:val="6B35484CD2594D8E9E416314E1148A94"/>
    <w:rsid w:val="003513BA"/>
  </w:style>
  <w:style w:type="paragraph" w:customStyle="1" w:styleId="B824B11120164BE0A95409034AFC1BB9">
    <w:name w:val="B824B11120164BE0A95409034AFC1BB9"/>
    <w:rsid w:val="003513BA"/>
  </w:style>
  <w:style w:type="paragraph" w:customStyle="1" w:styleId="E593A9A18789402EAC201BB5C826B05B">
    <w:name w:val="E593A9A18789402EAC201BB5C826B05B"/>
    <w:rsid w:val="003513BA"/>
  </w:style>
  <w:style w:type="paragraph" w:customStyle="1" w:styleId="8B7840EE38B049D0962EA285C86C7F36">
    <w:name w:val="8B7840EE38B049D0962EA285C86C7F36"/>
    <w:rsid w:val="003513BA"/>
  </w:style>
  <w:style w:type="paragraph" w:customStyle="1" w:styleId="A0005C82195040C4BEDC58E6CE4BB1FB">
    <w:name w:val="A0005C82195040C4BEDC58E6CE4BB1FB"/>
    <w:rsid w:val="003513BA"/>
  </w:style>
  <w:style w:type="paragraph" w:customStyle="1" w:styleId="6233D97CF20B423B9E1183FB87A8637A">
    <w:name w:val="6233D97CF20B423B9E1183FB87A8637A"/>
    <w:rsid w:val="003513BA"/>
  </w:style>
  <w:style w:type="paragraph" w:customStyle="1" w:styleId="F97FFD85F13B4835B5FEA6564C1ECEE5">
    <w:name w:val="F97FFD85F13B4835B5FEA6564C1ECEE5"/>
    <w:rsid w:val="003513BA"/>
  </w:style>
  <w:style w:type="paragraph" w:customStyle="1" w:styleId="44E06C04541343ACB4B28D7440F7B1B7">
    <w:name w:val="44E06C04541343ACB4B28D7440F7B1B7"/>
    <w:rsid w:val="003513BA"/>
  </w:style>
  <w:style w:type="paragraph" w:customStyle="1" w:styleId="E98AC81EA3164FC9BEF0CBDD06A53790">
    <w:name w:val="E98AC81EA3164FC9BEF0CBDD06A53790"/>
    <w:rsid w:val="003513BA"/>
  </w:style>
  <w:style w:type="paragraph" w:customStyle="1" w:styleId="107230104E724B788CF8797BD9803403">
    <w:name w:val="107230104E724B788CF8797BD9803403"/>
    <w:rsid w:val="003513BA"/>
  </w:style>
  <w:style w:type="paragraph" w:customStyle="1" w:styleId="F41327119C944B04A01C1AF62B56F861">
    <w:name w:val="F41327119C944B04A01C1AF62B56F861"/>
    <w:rsid w:val="003513BA"/>
  </w:style>
  <w:style w:type="paragraph" w:customStyle="1" w:styleId="78EC89503FFE469B8736E25C3BBFDB2C">
    <w:name w:val="78EC89503FFE469B8736E25C3BBFDB2C"/>
    <w:rsid w:val="003513BA"/>
  </w:style>
  <w:style w:type="paragraph" w:customStyle="1" w:styleId="CE10D1B1958944E6AB94AA0EC8739D60">
    <w:name w:val="CE10D1B1958944E6AB94AA0EC8739D60"/>
    <w:rsid w:val="003513BA"/>
  </w:style>
  <w:style w:type="paragraph" w:customStyle="1" w:styleId="4CAE1F2D9800402294D73338F1DB9F05">
    <w:name w:val="4CAE1F2D9800402294D73338F1DB9F05"/>
    <w:rsid w:val="003513BA"/>
  </w:style>
  <w:style w:type="paragraph" w:customStyle="1" w:styleId="FF3BC203C6AF4C548BB89A55A338CAEC">
    <w:name w:val="FF3BC203C6AF4C548BB89A55A338CAEC"/>
    <w:rsid w:val="003513BA"/>
  </w:style>
  <w:style w:type="paragraph" w:customStyle="1" w:styleId="A60B324117404C3EBA8F7D953977D76E">
    <w:name w:val="A60B324117404C3EBA8F7D953977D76E"/>
    <w:rsid w:val="003513BA"/>
  </w:style>
  <w:style w:type="paragraph" w:customStyle="1" w:styleId="585D143B89674E6DAC1227408511A15F">
    <w:name w:val="585D143B89674E6DAC1227408511A15F"/>
    <w:rsid w:val="003513BA"/>
  </w:style>
  <w:style w:type="paragraph" w:customStyle="1" w:styleId="2F4C83936C83468B8C89E0DB77F2E351">
    <w:name w:val="2F4C83936C83468B8C89E0DB77F2E351"/>
    <w:rsid w:val="00351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Template>
  <TotalTime>67</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Will Payne</dc:creator>
  <cp:keywords/>
  <cp:lastModifiedBy>Will Payne</cp:lastModifiedBy>
  <cp:revision>1</cp:revision>
  <cp:lastPrinted>2006-08-01T17:47:00Z</cp:lastPrinted>
  <dcterms:created xsi:type="dcterms:W3CDTF">2021-02-11T11:11:00Z</dcterms:created>
  <dcterms:modified xsi:type="dcterms:W3CDTF">2021-02-11T12:21:00Z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