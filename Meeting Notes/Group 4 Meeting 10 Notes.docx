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2EEB79CA" w14:textId="77777777" w:rsidTr="00195D08">
        <w:tc>
          <w:tcPr>
            <w:tcW w:w="8630" w:type="dxa"/>
          </w:tcPr>
          <w:p w14:paraId="04F7BBC7" w14:textId="004981F6" w:rsidR="006E0E70" w:rsidRPr="00410239" w:rsidRDefault="00BF02CB" w:rsidP="00BA26A6">
            <w:pPr>
              <w:pStyle w:val="MinutesandAgendaTitles"/>
            </w:pPr>
            <w:r>
              <w:t xml:space="preserve">Group 4 Meeting </w:t>
            </w:r>
            <w:r w:rsidR="00155AF4">
              <w:t>10</w:t>
            </w:r>
            <w: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59C24440"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AAC1293" w14:textId="67D6888F" w:rsidR="006E0E70" w:rsidRPr="00410239" w:rsidRDefault="00155AF4" w:rsidP="00BA26A6">
            <w:r>
              <w:t>22/04/2</w:t>
            </w:r>
            <w:r w:rsidR="00640345">
              <w:t>02</w:t>
            </w:r>
            <w:r>
              <w:t>1</w:t>
            </w:r>
          </w:p>
        </w:tc>
        <w:tc>
          <w:tcPr>
            <w:tcW w:w="2876" w:type="dxa"/>
          </w:tcPr>
          <w:p w14:paraId="56516339" w14:textId="2FCA31B9" w:rsidR="006E0E70" w:rsidRPr="00410239" w:rsidRDefault="00BF02CB" w:rsidP="00BA26A6">
            <w:r>
              <w:t>1</w:t>
            </w:r>
            <w:r w:rsidR="00155AF4">
              <w:t>4:00</w:t>
            </w:r>
          </w:p>
        </w:tc>
        <w:tc>
          <w:tcPr>
            <w:tcW w:w="2879" w:type="dxa"/>
          </w:tcPr>
          <w:p w14:paraId="0B586909" w14:textId="076AC4E4" w:rsidR="006E0E70" w:rsidRPr="00410239" w:rsidRDefault="00BF02CB"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70E3CE69" w14:textId="77777777" w:rsidTr="000A75F5">
        <w:tc>
          <w:tcPr>
            <w:tcW w:w="2156" w:type="dxa"/>
            <w:tcBorders>
              <w:top w:val="nil"/>
            </w:tcBorders>
          </w:tcPr>
          <w:p w14:paraId="0CC13E1E" w14:textId="5BDC0997" w:rsidR="006E0E70" w:rsidRPr="00195D08" w:rsidRDefault="00BF02CB" w:rsidP="00BA26A6">
            <w:r>
              <w:t>Chair</w:t>
            </w:r>
          </w:p>
        </w:tc>
        <w:tc>
          <w:tcPr>
            <w:tcW w:w="6474" w:type="dxa"/>
            <w:tcBorders>
              <w:top w:val="nil"/>
            </w:tcBorders>
          </w:tcPr>
          <w:p w14:paraId="6C78C9D5" w14:textId="2161C231" w:rsidR="006E0E70" w:rsidRPr="00195D08" w:rsidRDefault="00155AF4" w:rsidP="00BA26A6">
            <w:r>
              <w:t>James Harris</w:t>
            </w:r>
          </w:p>
        </w:tc>
      </w:tr>
      <w:tr w:rsidR="006E0E70" w:rsidRPr="00195D08" w14:paraId="73BEC3E2" w14:textId="77777777" w:rsidTr="000A75F5">
        <w:tc>
          <w:tcPr>
            <w:tcW w:w="2156" w:type="dxa"/>
          </w:tcPr>
          <w:p w14:paraId="6E7290D9" w14:textId="7A3FBC4C" w:rsidR="006E0E70" w:rsidRPr="00195D08" w:rsidRDefault="00BF02CB" w:rsidP="00BA26A6">
            <w:r>
              <w:t>Secretary</w:t>
            </w:r>
          </w:p>
        </w:tc>
        <w:tc>
          <w:tcPr>
            <w:tcW w:w="6474" w:type="dxa"/>
          </w:tcPr>
          <w:p w14:paraId="3C2BB4AA" w14:textId="6466FD34" w:rsidR="006E0E70" w:rsidRPr="00195D08" w:rsidRDefault="00BF02CB" w:rsidP="00BA26A6">
            <w:r>
              <w:t>William Payne</w:t>
            </w:r>
          </w:p>
        </w:tc>
      </w:tr>
      <w:tr w:rsidR="006E0E70" w:rsidRPr="00195D08" w14:paraId="345A7AA9" w14:textId="77777777" w:rsidTr="000A75F5">
        <w:tc>
          <w:tcPr>
            <w:tcW w:w="2156" w:type="dxa"/>
          </w:tcPr>
          <w:p w14:paraId="786DA50B" w14:textId="7DD10CBD" w:rsidR="006E0E70" w:rsidRPr="00195D08" w:rsidRDefault="00BF02CB" w:rsidP="00BA26A6">
            <w:r>
              <w:t>A</w:t>
            </w:r>
            <w:r w:rsidR="00155AF4">
              <w:t>ttendees</w:t>
            </w:r>
          </w:p>
        </w:tc>
        <w:tc>
          <w:tcPr>
            <w:tcW w:w="6474" w:type="dxa"/>
          </w:tcPr>
          <w:p w14:paraId="21617F39" w14:textId="3D8A90F6" w:rsidR="006E0E70" w:rsidRPr="00195D08" w:rsidRDefault="00155AF4" w:rsidP="00BA26A6">
            <w:r>
              <w:t>Killian McShane</w:t>
            </w:r>
            <w:r w:rsidR="00BF02CB">
              <w:t>, Matthew Blatherwick, James Murphy</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42A72BC2" w14:textId="77777777" w:rsidTr="00195D08">
        <w:tc>
          <w:tcPr>
            <w:tcW w:w="8630" w:type="dxa"/>
          </w:tcPr>
          <w:p w14:paraId="7D0EFA59" w14:textId="7E9BAA24" w:rsidR="006E0E70" w:rsidRPr="00410239" w:rsidRDefault="00BF02CB" w:rsidP="00BA26A6">
            <w:pPr>
              <w:pStyle w:val="MinutesandAgendaTitles"/>
            </w:pPr>
            <w:r>
              <w:t xml:space="preserve">Item 1: </w:t>
            </w:r>
            <w:r w:rsidR="00640345">
              <w:t>Where are we with the project</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7A655AC6"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22467C08" w14:textId="33C4C0E1" w:rsidR="006E0E70" w:rsidRPr="00410239" w:rsidRDefault="00BF02CB" w:rsidP="00BA26A6">
            <w:r>
              <w:t>Discussion</w:t>
            </w:r>
          </w:p>
        </w:tc>
        <w:tc>
          <w:tcPr>
            <w:tcW w:w="6474" w:type="dxa"/>
          </w:tcPr>
          <w:p w14:paraId="6DDE10EA" w14:textId="69EFF9F9" w:rsidR="00BF02CB" w:rsidRDefault="00640345" w:rsidP="00BA26A6">
            <w:r>
              <w:t>Twitter API was not granted in time so we have had to simulate our own data, however this should not impact outcome of the project.</w:t>
            </w:r>
          </w:p>
          <w:p w14:paraId="05110E7C" w14:textId="6F590C0F" w:rsidR="00640345" w:rsidRPr="00410239" w:rsidRDefault="00640345" w:rsidP="00BA26A6">
            <w:r>
              <w:t>Progress has been made in everyone’s section of the project, all that is needed is to finish it, record our video and then submit.</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098"/>
        <w:gridCol w:w="2127"/>
        <w:gridCol w:w="1405"/>
      </w:tblGrid>
      <w:tr w:rsidR="006E0E70" w:rsidRPr="00195D08" w14:paraId="52DF2265" w14:textId="77777777" w:rsidTr="00BF02CB">
        <w:trPr>
          <w:cnfStyle w:val="100000000000" w:firstRow="1" w:lastRow="0" w:firstColumn="0" w:lastColumn="0" w:oddVBand="0" w:evenVBand="0" w:oddHBand="0" w:evenHBand="0" w:firstRowFirstColumn="0" w:firstRowLastColumn="0" w:lastRowFirstColumn="0" w:lastRowLastColumn="0"/>
        </w:trPr>
        <w:tc>
          <w:tcPr>
            <w:tcW w:w="5098" w:type="dxa"/>
          </w:tcPr>
          <w:p w14:paraId="2AA2EC23" w14:textId="51C9133D" w:rsidR="006E0E70" w:rsidRPr="00195D08" w:rsidRDefault="00BF02CB" w:rsidP="00BA26A6">
            <w:r>
              <w:t>To-do</w:t>
            </w:r>
          </w:p>
        </w:tc>
        <w:sdt>
          <w:sdtPr>
            <w:alias w:val="Agenda 1, person responsible:"/>
            <w:tag w:val="Agenda 1, person responsible:"/>
            <w:id w:val="-781569522"/>
            <w:placeholder>
              <w:docPart w:val="23690120D8214E9DA22C22E0814F12A7"/>
            </w:placeholder>
            <w:temporary/>
            <w:showingPlcHdr/>
            <w15:appearance w15:val="hidden"/>
          </w:sdtPr>
          <w:sdtEndPr/>
          <w:sdtContent>
            <w:tc>
              <w:tcPr>
                <w:tcW w:w="2127" w:type="dxa"/>
              </w:tcPr>
              <w:p w14:paraId="4749B502" w14:textId="77777777" w:rsidR="006E0E70" w:rsidRPr="00195D08" w:rsidRDefault="000C75DA" w:rsidP="00BA26A6">
                <w:r w:rsidRPr="00195D08">
                  <w:t>Person Responsible</w:t>
                </w:r>
              </w:p>
            </w:tc>
          </w:sdtContent>
        </w:sdt>
        <w:sdt>
          <w:sdtPr>
            <w:alias w:val="Agenda 1, deadline:"/>
            <w:tag w:val="Agenda 1, deadline:"/>
            <w:id w:val="-253817730"/>
            <w:placeholder>
              <w:docPart w:val="3CCCE7A575E1451CA5B3CBF948CAE3EA"/>
            </w:placeholder>
            <w:temporary/>
            <w:showingPlcHdr/>
            <w15:appearance w15:val="hidden"/>
          </w:sdtPr>
          <w:sdtEndPr/>
          <w:sdtContent>
            <w:tc>
              <w:tcPr>
                <w:tcW w:w="1405" w:type="dxa"/>
              </w:tcPr>
              <w:p w14:paraId="71B1F3B4" w14:textId="77777777" w:rsidR="006E0E70" w:rsidRPr="00195D08" w:rsidRDefault="000C75DA" w:rsidP="00BA26A6">
                <w:r w:rsidRPr="00195D08">
                  <w:t>Deadline</w:t>
                </w:r>
              </w:p>
            </w:tc>
          </w:sdtContent>
        </w:sdt>
      </w:tr>
      <w:tr w:rsidR="006E0E70" w:rsidRPr="00195D08" w14:paraId="4B622916" w14:textId="77777777" w:rsidTr="00BF02CB">
        <w:tc>
          <w:tcPr>
            <w:tcW w:w="5098" w:type="dxa"/>
          </w:tcPr>
          <w:p w14:paraId="55376D02" w14:textId="1DF3BE20" w:rsidR="006E0E70" w:rsidRPr="00195D08" w:rsidRDefault="00640345" w:rsidP="00BA26A6">
            <w:r>
              <w:t>Simulate data from Twitter API</w:t>
            </w:r>
          </w:p>
        </w:tc>
        <w:tc>
          <w:tcPr>
            <w:tcW w:w="2127" w:type="dxa"/>
          </w:tcPr>
          <w:p w14:paraId="4A5DCA48" w14:textId="3BF26B00" w:rsidR="006E0E70" w:rsidRPr="00195D08" w:rsidRDefault="00640345" w:rsidP="00BA26A6">
            <w:r>
              <w:t>Killian McShane</w:t>
            </w:r>
          </w:p>
        </w:tc>
        <w:tc>
          <w:tcPr>
            <w:tcW w:w="1405" w:type="dxa"/>
          </w:tcPr>
          <w:p w14:paraId="0B25FCDC" w14:textId="722685D7" w:rsidR="006E0E70" w:rsidRPr="00195D08" w:rsidRDefault="00640345" w:rsidP="00BA26A6">
            <w:r>
              <w:t>04/05/2021</w:t>
            </w:r>
          </w:p>
        </w:tc>
      </w:tr>
      <w:tr w:rsidR="00640345" w:rsidRPr="00195D08" w14:paraId="6D8CE37E" w14:textId="77777777" w:rsidTr="00BF02CB">
        <w:tc>
          <w:tcPr>
            <w:tcW w:w="5098" w:type="dxa"/>
          </w:tcPr>
          <w:p w14:paraId="0FCF0E6E" w14:textId="7AEE1089" w:rsidR="00640345" w:rsidRPr="00195D08" w:rsidRDefault="00640345" w:rsidP="00640345">
            <w:r>
              <w:t>Machine learning algorithm</w:t>
            </w:r>
          </w:p>
        </w:tc>
        <w:tc>
          <w:tcPr>
            <w:tcW w:w="2127" w:type="dxa"/>
          </w:tcPr>
          <w:p w14:paraId="156958D9" w14:textId="63AF89C5" w:rsidR="00640345" w:rsidRPr="00195D08" w:rsidRDefault="00640345" w:rsidP="00640345">
            <w:r>
              <w:t>James Harris</w:t>
            </w:r>
          </w:p>
        </w:tc>
        <w:tc>
          <w:tcPr>
            <w:tcW w:w="1405" w:type="dxa"/>
          </w:tcPr>
          <w:p w14:paraId="058229DE" w14:textId="18721EEB" w:rsidR="00640345" w:rsidRPr="00195D08" w:rsidRDefault="00640345" w:rsidP="00640345">
            <w:r>
              <w:t>04/05/2021</w:t>
            </w:r>
          </w:p>
        </w:tc>
      </w:tr>
      <w:tr w:rsidR="00640345" w:rsidRPr="00195D08" w14:paraId="3C4B46C3" w14:textId="77777777" w:rsidTr="00BF02CB">
        <w:tc>
          <w:tcPr>
            <w:tcW w:w="5098" w:type="dxa"/>
          </w:tcPr>
          <w:p w14:paraId="3D88B09A" w14:textId="6A51727A" w:rsidR="00640345" w:rsidRDefault="00640345" w:rsidP="00640345">
            <w:r>
              <w:t>Create website</w:t>
            </w:r>
          </w:p>
        </w:tc>
        <w:tc>
          <w:tcPr>
            <w:tcW w:w="2127" w:type="dxa"/>
          </w:tcPr>
          <w:p w14:paraId="3FEBD2C5" w14:textId="108BF578" w:rsidR="00640345" w:rsidRDefault="00640345" w:rsidP="00640345">
            <w:r>
              <w:t>Matthew Blatherwick</w:t>
            </w:r>
          </w:p>
        </w:tc>
        <w:tc>
          <w:tcPr>
            <w:tcW w:w="1405" w:type="dxa"/>
          </w:tcPr>
          <w:p w14:paraId="5501ACB4" w14:textId="4BA64178" w:rsidR="00640345" w:rsidRDefault="00640345" w:rsidP="00640345">
            <w:r>
              <w:t>04/05/2021</w:t>
            </w:r>
          </w:p>
        </w:tc>
      </w:tr>
      <w:tr w:rsidR="00640345" w:rsidRPr="00195D08" w14:paraId="5D0BCBF1" w14:textId="77777777" w:rsidTr="00BF02CB">
        <w:tc>
          <w:tcPr>
            <w:tcW w:w="5098" w:type="dxa"/>
          </w:tcPr>
          <w:p w14:paraId="3CCBE94C" w14:textId="0311D450" w:rsidR="00640345" w:rsidRDefault="00640345" w:rsidP="00640345">
            <w:r>
              <w:t>Create google docs and API</w:t>
            </w:r>
          </w:p>
        </w:tc>
        <w:tc>
          <w:tcPr>
            <w:tcW w:w="2127" w:type="dxa"/>
          </w:tcPr>
          <w:p w14:paraId="75C1E571" w14:textId="1E6215CC" w:rsidR="00640345" w:rsidRDefault="00640345" w:rsidP="00640345">
            <w:r>
              <w:t>William Payne</w:t>
            </w:r>
          </w:p>
        </w:tc>
        <w:tc>
          <w:tcPr>
            <w:tcW w:w="1405" w:type="dxa"/>
          </w:tcPr>
          <w:p w14:paraId="2A8C2247" w14:textId="78DC4BE3" w:rsidR="00640345" w:rsidRDefault="00640345" w:rsidP="00640345">
            <w:r>
              <w:t>04/05/2021</w:t>
            </w:r>
          </w:p>
        </w:tc>
      </w:tr>
      <w:tr w:rsidR="00640345" w:rsidRPr="00195D08" w14:paraId="28E67BB1" w14:textId="77777777" w:rsidTr="00BF02CB">
        <w:tc>
          <w:tcPr>
            <w:tcW w:w="5098" w:type="dxa"/>
          </w:tcPr>
          <w:p w14:paraId="45FE4A64" w14:textId="408623D7" w:rsidR="00640345" w:rsidRDefault="00640345" w:rsidP="00640345">
            <w:pPr>
              <w:tabs>
                <w:tab w:val="left" w:pos="3750"/>
              </w:tabs>
            </w:pPr>
            <w:r>
              <w:t>Set up transfer of data into website</w:t>
            </w:r>
            <w:r>
              <w:tab/>
            </w:r>
          </w:p>
        </w:tc>
        <w:tc>
          <w:tcPr>
            <w:tcW w:w="2127" w:type="dxa"/>
          </w:tcPr>
          <w:p w14:paraId="4778C894" w14:textId="748C2C23" w:rsidR="00640345" w:rsidRDefault="00640345" w:rsidP="00640345">
            <w:r>
              <w:t>James Murphy</w:t>
            </w:r>
          </w:p>
        </w:tc>
        <w:tc>
          <w:tcPr>
            <w:tcW w:w="1405" w:type="dxa"/>
          </w:tcPr>
          <w:p w14:paraId="7FB39EF8" w14:textId="781FE750" w:rsidR="00640345" w:rsidRDefault="00640345" w:rsidP="00640345">
            <w:r>
              <w:t>04/05/2021</w:t>
            </w:r>
          </w:p>
        </w:tc>
      </w:tr>
      <w:tr w:rsidR="00640345" w:rsidRPr="00195D08" w14:paraId="6821769C" w14:textId="77777777" w:rsidTr="00BF02CB">
        <w:tc>
          <w:tcPr>
            <w:tcW w:w="5098" w:type="dxa"/>
          </w:tcPr>
          <w:p w14:paraId="344DE7EC" w14:textId="258E13F4" w:rsidR="00640345" w:rsidRDefault="00640345" w:rsidP="00640345">
            <w:pPr>
              <w:tabs>
                <w:tab w:val="left" w:pos="3750"/>
              </w:tabs>
            </w:pPr>
            <w:r>
              <w:t>Record video demonstration</w:t>
            </w:r>
          </w:p>
        </w:tc>
        <w:tc>
          <w:tcPr>
            <w:tcW w:w="2127" w:type="dxa"/>
          </w:tcPr>
          <w:p w14:paraId="2BC72067" w14:textId="15CE190F" w:rsidR="00640345" w:rsidRDefault="00640345" w:rsidP="00640345">
            <w:r>
              <w:t>All</w:t>
            </w:r>
          </w:p>
        </w:tc>
        <w:tc>
          <w:tcPr>
            <w:tcW w:w="1405" w:type="dxa"/>
          </w:tcPr>
          <w:p w14:paraId="1132E254" w14:textId="795F459C" w:rsidR="00640345" w:rsidRDefault="00640345" w:rsidP="00640345">
            <w:r>
              <w:t>04/05/2021</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081E35D2" w14:textId="77777777" w:rsidTr="000B74EB">
        <w:tc>
          <w:tcPr>
            <w:tcW w:w="8630" w:type="dxa"/>
          </w:tcPr>
          <w:p w14:paraId="43EA21C4" w14:textId="729A5AE5" w:rsidR="00195D08" w:rsidRPr="00410239" w:rsidRDefault="009D0D9F" w:rsidP="00BA26A6">
            <w:pPr>
              <w:pStyle w:val="MinutesandAgendaTitles"/>
            </w:pPr>
            <w:r>
              <w:t>Other business: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1E28F13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A03760F" w14:textId="6FB91F52" w:rsidR="00195D08" w:rsidRPr="00410239" w:rsidRDefault="009D0D9F" w:rsidP="00BA26A6">
            <w:r>
              <w:t>Date of next meeting</w:t>
            </w:r>
          </w:p>
        </w:tc>
        <w:tc>
          <w:tcPr>
            <w:tcW w:w="6474" w:type="dxa"/>
          </w:tcPr>
          <w:p w14:paraId="41D4DCD7" w14:textId="47BFD2D2" w:rsidR="00195D08" w:rsidRPr="00410239" w:rsidRDefault="00640345" w:rsidP="00BA26A6">
            <w:r>
              <w:t>Thursday 6</w:t>
            </w:r>
            <w:r w:rsidRPr="00640345">
              <w:rPr>
                <w:vertAlign w:val="superscript"/>
              </w:rPr>
              <w:t>th</w:t>
            </w:r>
            <w:r>
              <w:t xml:space="preserve"> May 2021</w:t>
            </w:r>
          </w:p>
        </w:tc>
      </w:tr>
    </w:tbl>
    <w:p w14:paraId="5545F392"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651F" w14:textId="77777777" w:rsidR="00360918" w:rsidRDefault="00360918">
      <w:r>
        <w:separator/>
      </w:r>
    </w:p>
  </w:endnote>
  <w:endnote w:type="continuationSeparator" w:id="0">
    <w:p w14:paraId="73785ACA" w14:textId="77777777" w:rsidR="00360918" w:rsidRDefault="0036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968A" w14:textId="77777777" w:rsidR="00360918" w:rsidRDefault="00360918">
      <w:r>
        <w:separator/>
      </w:r>
    </w:p>
  </w:footnote>
  <w:footnote w:type="continuationSeparator" w:id="0">
    <w:p w14:paraId="57DB6A8A" w14:textId="77777777" w:rsidR="00360918" w:rsidRDefault="00360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CB"/>
    <w:rsid w:val="00030FC8"/>
    <w:rsid w:val="00070E66"/>
    <w:rsid w:val="00073AED"/>
    <w:rsid w:val="000A75F5"/>
    <w:rsid w:val="000C75DA"/>
    <w:rsid w:val="00155AF4"/>
    <w:rsid w:val="00160389"/>
    <w:rsid w:val="0018514B"/>
    <w:rsid w:val="0019353F"/>
    <w:rsid w:val="00195D08"/>
    <w:rsid w:val="001A10F5"/>
    <w:rsid w:val="002A5825"/>
    <w:rsid w:val="00331E07"/>
    <w:rsid w:val="00360918"/>
    <w:rsid w:val="003F4225"/>
    <w:rsid w:val="00410239"/>
    <w:rsid w:val="0043271B"/>
    <w:rsid w:val="00453EDE"/>
    <w:rsid w:val="00474BB5"/>
    <w:rsid w:val="004C533C"/>
    <w:rsid w:val="00562515"/>
    <w:rsid w:val="00640345"/>
    <w:rsid w:val="006858FE"/>
    <w:rsid w:val="006E0E70"/>
    <w:rsid w:val="007623AA"/>
    <w:rsid w:val="00793B2B"/>
    <w:rsid w:val="00794AC9"/>
    <w:rsid w:val="009010DC"/>
    <w:rsid w:val="00941485"/>
    <w:rsid w:val="009759DB"/>
    <w:rsid w:val="009A4B7B"/>
    <w:rsid w:val="009D0401"/>
    <w:rsid w:val="009D0D9F"/>
    <w:rsid w:val="009E1C12"/>
    <w:rsid w:val="00A2210A"/>
    <w:rsid w:val="00A57407"/>
    <w:rsid w:val="00B074A5"/>
    <w:rsid w:val="00B4503C"/>
    <w:rsid w:val="00BA26A6"/>
    <w:rsid w:val="00BF02CB"/>
    <w:rsid w:val="00BF29EE"/>
    <w:rsid w:val="00C7087C"/>
    <w:rsid w:val="00C74B7F"/>
    <w:rsid w:val="00CA4B0E"/>
    <w:rsid w:val="00D51AE5"/>
    <w:rsid w:val="00D6422A"/>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D340C51"/>
  <w15:docId w15:val="{C41364BB-A95E-45E6-8DB6-D025A4C9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690120D8214E9DA22C22E0814F12A7"/>
        <w:category>
          <w:name w:val="General"/>
          <w:gallery w:val="placeholder"/>
        </w:category>
        <w:types>
          <w:type w:val="bbPlcHdr"/>
        </w:types>
        <w:behaviors>
          <w:behavior w:val="content"/>
        </w:behaviors>
        <w:guid w:val="{C109B9A0-0878-482D-A64B-A860C763A66A}"/>
      </w:docPartPr>
      <w:docPartBody>
        <w:p w:rsidR="0001741A" w:rsidRDefault="00EC5798">
          <w:pPr>
            <w:pStyle w:val="23690120D8214E9DA22C22E0814F12A7"/>
          </w:pPr>
          <w:r w:rsidRPr="00195D08">
            <w:t>Person Responsible</w:t>
          </w:r>
        </w:p>
      </w:docPartBody>
    </w:docPart>
    <w:docPart>
      <w:docPartPr>
        <w:name w:val="3CCCE7A575E1451CA5B3CBF948CAE3EA"/>
        <w:category>
          <w:name w:val="General"/>
          <w:gallery w:val="placeholder"/>
        </w:category>
        <w:types>
          <w:type w:val="bbPlcHdr"/>
        </w:types>
        <w:behaviors>
          <w:behavior w:val="content"/>
        </w:behaviors>
        <w:guid w:val="{729DA989-D670-4CBD-91B0-6400438B3FD0}"/>
      </w:docPartPr>
      <w:docPartBody>
        <w:p w:rsidR="0001741A" w:rsidRDefault="00EC5798">
          <w:pPr>
            <w:pStyle w:val="3CCCE7A575E1451CA5B3CBF948CAE3EA"/>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E3"/>
    <w:rsid w:val="0001741A"/>
    <w:rsid w:val="001A64E3"/>
    <w:rsid w:val="003F108E"/>
    <w:rsid w:val="00EC5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90120D8214E9DA22C22E0814F12A7">
    <w:name w:val="23690120D8214E9DA22C22E0814F12A7"/>
  </w:style>
  <w:style w:type="paragraph" w:customStyle="1" w:styleId="3CCCE7A575E1451CA5B3CBF948CAE3EA">
    <w:name w:val="3CCCE7A575E1451CA5B3CBF948CAE3EA"/>
  </w:style>
  <w:style w:type="paragraph" w:customStyle="1" w:styleId="9B54D29985A64B3D9D5DEECD5DA54EB5">
    <w:name w:val="9B54D29985A64B3D9D5DEECD5DA54EB5"/>
    <w:rsid w:val="001A6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8</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2</cp:revision>
  <cp:lastPrinted>2006-08-01T17:47:00Z</cp:lastPrinted>
  <dcterms:created xsi:type="dcterms:W3CDTF">2021-05-13T19:22:00Z</dcterms:created>
  <dcterms:modified xsi:type="dcterms:W3CDTF">2021-05-13T19:22:00Z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