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7336D5C0" w14:textId="77777777" w:rsidTr="00195D08">
        <w:tc>
          <w:tcPr>
            <w:tcW w:w="8630" w:type="dxa"/>
          </w:tcPr>
          <w:p w14:paraId="49343735" w14:textId="78CB54DD" w:rsidR="006E0E70" w:rsidRPr="00410239" w:rsidRDefault="00D6287F" w:rsidP="00BA26A6">
            <w:pPr>
              <w:pStyle w:val="MinutesandAgendaTitles"/>
            </w:pPr>
            <w:r>
              <w:t xml:space="preserve">Group 4 </w:t>
            </w:r>
            <w:r w:rsidR="000E0C3B">
              <w:t xml:space="preserve">Meeting 7 </w:t>
            </w:r>
            <w:r w:rsidR="001045ED">
              <w:t>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2055EE4E"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9B31D5D" w14:textId="2B05C22C" w:rsidR="006E0E70" w:rsidRPr="00410239" w:rsidRDefault="000E0C3B" w:rsidP="00BA26A6">
            <w:r>
              <w:t>09/03/2021</w:t>
            </w:r>
          </w:p>
        </w:tc>
        <w:tc>
          <w:tcPr>
            <w:tcW w:w="2876" w:type="dxa"/>
          </w:tcPr>
          <w:p w14:paraId="077A40F2" w14:textId="0CF18206" w:rsidR="006E0E70" w:rsidRPr="00410239" w:rsidRDefault="000E0C3B" w:rsidP="00BA26A6">
            <w:r>
              <w:t>14:00</w:t>
            </w:r>
          </w:p>
        </w:tc>
        <w:tc>
          <w:tcPr>
            <w:tcW w:w="2879" w:type="dxa"/>
          </w:tcPr>
          <w:p w14:paraId="781A3451" w14:textId="78FDFB33" w:rsidR="006E0E70" w:rsidRPr="00410239" w:rsidRDefault="000E0C3B"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1708AF1A" w14:textId="77777777" w:rsidTr="000A75F5">
        <w:tc>
          <w:tcPr>
            <w:tcW w:w="2156" w:type="dxa"/>
            <w:tcBorders>
              <w:top w:val="nil"/>
            </w:tcBorders>
          </w:tcPr>
          <w:p w14:paraId="1BA3E8F3" w14:textId="195F666A" w:rsidR="006E0E70" w:rsidRPr="00195D08" w:rsidRDefault="000E0C3B" w:rsidP="00BA26A6">
            <w:r>
              <w:t>Chair</w:t>
            </w:r>
          </w:p>
        </w:tc>
        <w:tc>
          <w:tcPr>
            <w:tcW w:w="6474" w:type="dxa"/>
            <w:tcBorders>
              <w:top w:val="nil"/>
            </w:tcBorders>
          </w:tcPr>
          <w:p w14:paraId="7A2C781B" w14:textId="7E789AD0" w:rsidR="006E0E70" w:rsidRPr="00195D08" w:rsidRDefault="000E0C3B" w:rsidP="00BA26A6">
            <w:r>
              <w:t>James Harris</w:t>
            </w:r>
          </w:p>
        </w:tc>
      </w:tr>
      <w:tr w:rsidR="006E0E70" w:rsidRPr="00195D08" w14:paraId="32588F8F" w14:textId="77777777" w:rsidTr="000A75F5">
        <w:tc>
          <w:tcPr>
            <w:tcW w:w="2156" w:type="dxa"/>
          </w:tcPr>
          <w:p w14:paraId="433245B2" w14:textId="17F13D2B" w:rsidR="006E0E70" w:rsidRPr="00195D08" w:rsidRDefault="000E0C3B" w:rsidP="00BA26A6">
            <w:r>
              <w:t>Secretary</w:t>
            </w:r>
          </w:p>
        </w:tc>
        <w:tc>
          <w:tcPr>
            <w:tcW w:w="6474" w:type="dxa"/>
          </w:tcPr>
          <w:p w14:paraId="7AA8A1EA" w14:textId="6CA6332C" w:rsidR="006E0E70" w:rsidRPr="00195D08" w:rsidRDefault="000E0C3B" w:rsidP="00BA26A6">
            <w:r>
              <w:t>William Payne</w:t>
            </w:r>
          </w:p>
        </w:tc>
      </w:tr>
      <w:tr w:rsidR="006E0E70" w:rsidRPr="00195D08" w14:paraId="69284031" w14:textId="77777777" w:rsidTr="000A75F5">
        <w:tc>
          <w:tcPr>
            <w:tcW w:w="2156" w:type="dxa"/>
          </w:tcPr>
          <w:p w14:paraId="0A883D0A" w14:textId="4135444A" w:rsidR="006E0E70" w:rsidRPr="00195D08" w:rsidRDefault="000E0C3B" w:rsidP="00BA26A6">
            <w:r>
              <w:t>Attendees</w:t>
            </w:r>
          </w:p>
        </w:tc>
        <w:tc>
          <w:tcPr>
            <w:tcW w:w="6474" w:type="dxa"/>
          </w:tcPr>
          <w:p w14:paraId="279A652D" w14:textId="6A652399" w:rsidR="006E0E70" w:rsidRPr="00195D08" w:rsidRDefault="000E0C3B" w:rsidP="00BA26A6">
            <w:r>
              <w:t>Matthew Blatherwick, James Murphy</w:t>
            </w:r>
          </w:p>
        </w:tc>
      </w:tr>
      <w:tr w:rsidR="006E0E70" w:rsidRPr="00195D08" w14:paraId="63EE9134" w14:textId="77777777" w:rsidTr="000A75F5">
        <w:tc>
          <w:tcPr>
            <w:tcW w:w="2156" w:type="dxa"/>
          </w:tcPr>
          <w:p w14:paraId="483397A1" w14:textId="0F33F924" w:rsidR="006E0E70" w:rsidRPr="00195D08" w:rsidRDefault="000E0C3B" w:rsidP="00BA26A6">
            <w:r>
              <w:t>Apologies</w:t>
            </w:r>
          </w:p>
        </w:tc>
        <w:tc>
          <w:tcPr>
            <w:tcW w:w="6474" w:type="dxa"/>
          </w:tcPr>
          <w:p w14:paraId="7E4CD0AE" w14:textId="31F79735" w:rsidR="006E0E70" w:rsidRPr="00195D08" w:rsidRDefault="000E0C3B" w:rsidP="00BA26A6">
            <w:r>
              <w:t>Killian McShane</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2864A56E" w14:textId="77777777" w:rsidTr="00195D08">
        <w:tc>
          <w:tcPr>
            <w:tcW w:w="8630" w:type="dxa"/>
          </w:tcPr>
          <w:p w14:paraId="20103241" w14:textId="0E0F5615" w:rsidR="006E0E70" w:rsidRPr="00410239" w:rsidRDefault="000E0C3B" w:rsidP="00BA26A6">
            <w:pPr>
              <w:pStyle w:val="MinutesandAgendaTitles"/>
            </w:pPr>
            <w:r>
              <w:t>Item 1: Design plan update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68667707"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382B412E" w14:textId="2D900D78" w:rsidR="006E0E70" w:rsidRPr="00410239" w:rsidRDefault="000E0C3B" w:rsidP="00BA26A6">
            <w:r>
              <w:t>Discussion</w:t>
            </w:r>
          </w:p>
        </w:tc>
        <w:tc>
          <w:tcPr>
            <w:tcW w:w="6474" w:type="dxa"/>
          </w:tcPr>
          <w:p w14:paraId="6E7061D7" w14:textId="0B704D6E" w:rsidR="000E0C3B" w:rsidRPr="00410239" w:rsidRDefault="000E0C3B" w:rsidP="00BA26A6">
            <w:r>
              <w:t>Discussed individual roles in more detail, created a short document to outline the required parts and assigned jobs accordingly:</w:t>
            </w:r>
          </w:p>
        </w:tc>
      </w:tr>
      <w:tr w:rsidR="006E0E70" w:rsidRPr="00195D08" w14:paraId="1122C02A" w14:textId="77777777" w:rsidTr="00195D08">
        <w:sdt>
          <w:sdtPr>
            <w:alias w:val="Agenda1, conclusions:"/>
            <w:tag w:val="Agenda1, conclusions:"/>
            <w:id w:val="2041089895"/>
            <w:placeholder>
              <w:docPart w:val="E4EB99FE86E64777A1A673CCE84679CC"/>
            </w:placeholder>
            <w:temporary/>
            <w:showingPlcHdr/>
            <w15:appearance w15:val="hidden"/>
          </w:sdtPr>
          <w:sdtEndPr/>
          <w:sdtContent>
            <w:tc>
              <w:tcPr>
                <w:tcW w:w="2156" w:type="dxa"/>
              </w:tcPr>
              <w:p w14:paraId="6D98D729" w14:textId="77777777" w:rsidR="006E0E70" w:rsidRPr="00195D08" w:rsidRDefault="009010DC" w:rsidP="00BA26A6">
                <w:r w:rsidRPr="00195D08">
                  <w:t>Conclusions</w:t>
                </w:r>
              </w:p>
            </w:tc>
          </w:sdtContent>
        </w:sdt>
        <w:tc>
          <w:tcPr>
            <w:tcW w:w="6474" w:type="dxa"/>
          </w:tcPr>
          <w:p w14:paraId="7079A265" w14:textId="77777777" w:rsidR="00D6287F" w:rsidRDefault="00D6287F" w:rsidP="00D6287F">
            <w:r>
              <w:t>Killian McShane and James Harris to do sections on python implementation, sentiment data algorithm and machine learning algorithm.</w:t>
            </w:r>
          </w:p>
          <w:p w14:paraId="0557DFFA" w14:textId="77777777" w:rsidR="00D6287F" w:rsidRDefault="00D6287F" w:rsidP="00D6287F">
            <w:r>
              <w:t>James Murphy and Matthew Blatherwick to do sections on java implementation, the web-app and interface design.</w:t>
            </w:r>
          </w:p>
          <w:p w14:paraId="1B8324AD" w14:textId="173820DC" w:rsidR="006E0E70" w:rsidRPr="00195D08" w:rsidRDefault="00D6287F" w:rsidP="00D6287F">
            <w:r>
              <w:t>William Payne to update the plan review and changes made, and to fill in any gaps elsewhere.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66"/>
        <w:gridCol w:w="3464"/>
      </w:tblGrid>
      <w:tr w:rsidR="00D6287F" w:rsidRPr="00195D08" w14:paraId="275EB7A2" w14:textId="77777777" w:rsidTr="00D6287F">
        <w:trPr>
          <w:cnfStyle w:val="100000000000" w:firstRow="1" w:lastRow="0" w:firstColumn="0" w:lastColumn="0" w:oddVBand="0" w:evenVBand="0" w:oddHBand="0" w:evenHBand="0" w:firstRowFirstColumn="0" w:firstRowLastColumn="0" w:lastRowFirstColumn="0" w:lastRowLastColumn="0"/>
        </w:trPr>
        <w:tc>
          <w:tcPr>
            <w:tcW w:w="5166" w:type="dxa"/>
          </w:tcPr>
          <w:p w14:paraId="7D32D163" w14:textId="1DE20172" w:rsidR="00D6287F" w:rsidRPr="00195D08" w:rsidRDefault="00D6287F" w:rsidP="00BA26A6">
            <w:r>
              <w:t>To-do</w:t>
            </w:r>
          </w:p>
        </w:tc>
        <w:sdt>
          <w:sdtPr>
            <w:alias w:val="Agenda 1, deadline:"/>
            <w:tag w:val="Agenda 1, deadline:"/>
            <w:id w:val="-253817730"/>
            <w:placeholder>
              <w:docPart w:val="4DEC3E23FAE149B8B7A2FC45CFBFCEB1"/>
            </w:placeholder>
            <w:temporary/>
            <w:showingPlcHdr/>
            <w15:appearance w15:val="hidden"/>
          </w:sdtPr>
          <w:sdtContent>
            <w:tc>
              <w:tcPr>
                <w:tcW w:w="3464" w:type="dxa"/>
              </w:tcPr>
              <w:p w14:paraId="563E1955" w14:textId="77777777" w:rsidR="00D6287F" w:rsidRPr="00195D08" w:rsidRDefault="00D6287F" w:rsidP="00BA26A6">
                <w:r w:rsidRPr="00195D08">
                  <w:t>Deadline</w:t>
                </w:r>
              </w:p>
            </w:tc>
          </w:sdtContent>
        </w:sdt>
      </w:tr>
      <w:tr w:rsidR="00D6287F" w:rsidRPr="00195D08" w14:paraId="0C9B4B97" w14:textId="77777777" w:rsidTr="00D6287F">
        <w:tc>
          <w:tcPr>
            <w:tcW w:w="5166" w:type="dxa"/>
          </w:tcPr>
          <w:p w14:paraId="77B78EF3" w14:textId="3155332A" w:rsidR="00D6287F" w:rsidRPr="00195D08" w:rsidRDefault="00D6287F" w:rsidP="00BA26A6">
            <w:r>
              <w:t>Upload any progress made to a collaborative document when completed.</w:t>
            </w:r>
          </w:p>
        </w:tc>
        <w:tc>
          <w:tcPr>
            <w:tcW w:w="3464" w:type="dxa"/>
          </w:tcPr>
          <w:p w14:paraId="463C266F" w14:textId="272E4608" w:rsidR="00D6287F" w:rsidRPr="00195D08" w:rsidRDefault="00D6287F" w:rsidP="00BA26A6">
            <w:r>
              <w:t>12/03/2021</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213784A1" w14:textId="77777777" w:rsidTr="000B74EB">
        <w:tc>
          <w:tcPr>
            <w:tcW w:w="8630" w:type="dxa"/>
          </w:tcPr>
          <w:p w14:paraId="18416E77" w14:textId="7DE1EB3F" w:rsidR="00195D08" w:rsidRPr="00410239" w:rsidRDefault="00D6287F" w:rsidP="00BA26A6">
            <w:pPr>
              <w:pStyle w:val="MinutesandAgendaTitles"/>
            </w:pPr>
            <w:r>
              <w:t>Other business: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46FBDD27"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69E7CD35" w14:textId="60163DFA" w:rsidR="00195D08" w:rsidRPr="00410239" w:rsidRDefault="00D6287F" w:rsidP="00BA26A6">
            <w:r>
              <w:t>Design presentation</w:t>
            </w:r>
          </w:p>
        </w:tc>
        <w:tc>
          <w:tcPr>
            <w:tcW w:w="6474" w:type="dxa"/>
          </w:tcPr>
          <w:p w14:paraId="7CB85759" w14:textId="735876D4" w:rsidR="00195D08" w:rsidRPr="00410239" w:rsidRDefault="00D6287F" w:rsidP="00BA26A6">
            <w:r>
              <w:t>Briefly discussed how we will present design plan, to revisit at next meeting.</w:t>
            </w:r>
          </w:p>
        </w:tc>
      </w:tr>
      <w:tr w:rsidR="00195D08" w:rsidRPr="00195D08" w14:paraId="7AE82E03" w14:textId="77777777" w:rsidTr="000B74EB">
        <w:tc>
          <w:tcPr>
            <w:tcW w:w="2156" w:type="dxa"/>
          </w:tcPr>
          <w:p w14:paraId="476009B1" w14:textId="5923B517" w:rsidR="00195D08" w:rsidRPr="00195D08" w:rsidRDefault="00D6287F" w:rsidP="00BA26A6">
            <w:r>
              <w:t>Date of next meeting</w:t>
            </w:r>
          </w:p>
        </w:tc>
        <w:tc>
          <w:tcPr>
            <w:tcW w:w="6474" w:type="dxa"/>
          </w:tcPr>
          <w:p w14:paraId="4A60B40D" w14:textId="21CDF90F" w:rsidR="00195D08" w:rsidRPr="00195D08" w:rsidRDefault="00D6287F" w:rsidP="00BA26A6">
            <w:r>
              <w:t>Friday 12</w:t>
            </w:r>
            <w:r w:rsidRPr="00D6287F">
              <w:rPr>
                <w:vertAlign w:val="superscript"/>
              </w:rPr>
              <w:t>th</w:t>
            </w:r>
            <w:r>
              <w:t xml:space="preserve"> March @ 12:00 noon</w:t>
            </w:r>
          </w:p>
        </w:tc>
      </w:tr>
    </w:tbl>
    <w:p w14:paraId="31109002"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E55FD" w14:textId="77777777" w:rsidR="000F3080" w:rsidRDefault="000F3080">
      <w:r>
        <w:separator/>
      </w:r>
    </w:p>
  </w:endnote>
  <w:endnote w:type="continuationSeparator" w:id="0">
    <w:p w14:paraId="2C864441" w14:textId="77777777" w:rsidR="000F3080" w:rsidRDefault="000F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4438D" w14:textId="77777777" w:rsidR="000F3080" w:rsidRDefault="000F3080">
      <w:r>
        <w:separator/>
      </w:r>
    </w:p>
  </w:footnote>
  <w:footnote w:type="continuationSeparator" w:id="0">
    <w:p w14:paraId="1065589F" w14:textId="77777777" w:rsidR="000F3080" w:rsidRDefault="000F3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3B"/>
    <w:rsid w:val="00030FC8"/>
    <w:rsid w:val="00070E66"/>
    <w:rsid w:val="00073AED"/>
    <w:rsid w:val="000A75F5"/>
    <w:rsid w:val="000C75DA"/>
    <w:rsid w:val="000E0C3B"/>
    <w:rsid w:val="000F3080"/>
    <w:rsid w:val="001045ED"/>
    <w:rsid w:val="00160389"/>
    <w:rsid w:val="0018514B"/>
    <w:rsid w:val="0019353F"/>
    <w:rsid w:val="00195D08"/>
    <w:rsid w:val="001A10F5"/>
    <w:rsid w:val="002A5825"/>
    <w:rsid w:val="00331E07"/>
    <w:rsid w:val="003F4225"/>
    <w:rsid w:val="00410239"/>
    <w:rsid w:val="0043271B"/>
    <w:rsid w:val="00453EDE"/>
    <w:rsid w:val="00474BB5"/>
    <w:rsid w:val="004C533C"/>
    <w:rsid w:val="00562515"/>
    <w:rsid w:val="006858FE"/>
    <w:rsid w:val="006E0E70"/>
    <w:rsid w:val="007623AA"/>
    <w:rsid w:val="00793B2B"/>
    <w:rsid w:val="00794AC9"/>
    <w:rsid w:val="009010DC"/>
    <w:rsid w:val="00941485"/>
    <w:rsid w:val="009759DB"/>
    <w:rsid w:val="009A4B7B"/>
    <w:rsid w:val="009D0401"/>
    <w:rsid w:val="009E1C12"/>
    <w:rsid w:val="00A2210A"/>
    <w:rsid w:val="00A57407"/>
    <w:rsid w:val="00B074A5"/>
    <w:rsid w:val="00B4503C"/>
    <w:rsid w:val="00BA26A6"/>
    <w:rsid w:val="00BF29EE"/>
    <w:rsid w:val="00C7087C"/>
    <w:rsid w:val="00C74B7F"/>
    <w:rsid w:val="00CA4B0E"/>
    <w:rsid w:val="00D51AE5"/>
    <w:rsid w:val="00D6287F"/>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4D69D1"/>
  <w15:docId w15:val="{733AD88F-63BE-4852-87E6-C9102233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EB99FE86E64777A1A673CCE84679CC"/>
        <w:category>
          <w:name w:val="General"/>
          <w:gallery w:val="placeholder"/>
        </w:category>
        <w:types>
          <w:type w:val="bbPlcHdr"/>
        </w:types>
        <w:behaviors>
          <w:behavior w:val="content"/>
        </w:behaviors>
        <w:guid w:val="{66C91788-65A3-4CDE-AF6B-72B65757D8B2}"/>
      </w:docPartPr>
      <w:docPartBody>
        <w:p w:rsidR="00000000" w:rsidRDefault="00F41C23">
          <w:pPr>
            <w:pStyle w:val="E4EB99FE86E64777A1A673CCE84679CC"/>
          </w:pPr>
          <w:r w:rsidRPr="00195D08">
            <w:t>Conclusions</w:t>
          </w:r>
        </w:p>
      </w:docPartBody>
    </w:docPart>
    <w:docPart>
      <w:docPartPr>
        <w:name w:val="4DEC3E23FAE149B8B7A2FC45CFBFCEB1"/>
        <w:category>
          <w:name w:val="General"/>
          <w:gallery w:val="placeholder"/>
        </w:category>
        <w:types>
          <w:type w:val="bbPlcHdr"/>
        </w:types>
        <w:behaviors>
          <w:behavior w:val="content"/>
        </w:behaviors>
        <w:guid w:val="{61B651F3-3C1A-402F-B851-40B4FC9375E1}"/>
      </w:docPartPr>
      <w:docPartBody>
        <w:p w:rsidR="00000000" w:rsidRDefault="008A3064" w:rsidP="008A3064">
          <w:pPr>
            <w:pStyle w:val="4DEC3E23FAE149B8B7A2FC45CFBFCEB1"/>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64"/>
    <w:rsid w:val="008A3064"/>
    <w:rsid w:val="00F41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9EB00A685446C0BC046AFA0B0FD911">
    <w:name w:val="919EB00A685446C0BC046AFA0B0FD911"/>
  </w:style>
  <w:style w:type="paragraph" w:customStyle="1" w:styleId="2154A894CCD44717A6F9F0A776BF7EE7">
    <w:name w:val="2154A894CCD44717A6F9F0A776BF7EE7"/>
  </w:style>
  <w:style w:type="paragraph" w:customStyle="1" w:styleId="6E432F2C420B41D7B8DF66B8C942663F">
    <w:name w:val="6E432F2C420B41D7B8DF66B8C942663F"/>
  </w:style>
  <w:style w:type="paragraph" w:customStyle="1" w:styleId="63F66D1693214187A5EB51CE606BEB1F">
    <w:name w:val="63F66D1693214187A5EB51CE606BEB1F"/>
  </w:style>
  <w:style w:type="paragraph" w:customStyle="1" w:styleId="ACB766D382A14EC180FDBBEA88289761">
    <w:name w:val="ACB766D382A14EC180FDBBEA88289761"/>
  </w:style>
  <w:style w:type="paragraph" w:customStyle="1" w:styleId="A7096AAD6569440A9307038663E9A695">
    <w:name w:val="A7096AAD6569440A9307038663E9A695"/>
  </w:style>
  <w:style w:type="paragraph" w:customStyle="1" w:styleId="A3CFD75831F5447EBCA048A365260F46">
    <w:name w:val="A3CFD75831F5447EBCA048A365260F46"/>
  </w:style>
  <w:style w:type="paragraph" w:customStyle="1" w:styleId="FEE04B35FF8647BDA81FE3210100FDD6">
    <w:name w:val="FEE04B35FF8647BDA81FE3210100FDD6"/>
  </w:style>
  <w:style w:type="paragraph" w:customStyle="1" w:styleId="4427DE58F593406A8972E6C6785A9436">
    <w:name w:val="4427DE58F593406A8972E6C6785A9436"/>
  </w:style>
  <w:style w:type="paragraph" w:customStyle="1" w:styleId="ADE51ABCFD774E1FBA8B4E02F5604D12">
    <w:name w:val="ADE51ABCFD774E1FBA8B4E02F5604D12"/>
  </w:style>
  <w:style w:type="paragraph" w:customStyle="1" w:styleId="0E533F4E7368485F8E7068379479B8E0">
    <w:name w:val="0E533F4E7368485F8E7068379479B8E0"/>
  </w:style>
  <w:style w:type="paragraph" w:customStyle="1" w:styleId="4FEF082505B24763A5A3304FDEA983A6">
    <w:name w:val="4FEF082505B24763A5A3304FDEA983A6"/>
  </w:style>
  <w:style w:type="paragraph" w:customStyle="1" w:styleId="1A70DACD714345CF92102762F839AA07">
    <w:name w:val="1A70DACD714345CF92102762F839AA07"/>
  </w:style>
  <w:style w:type="paragraph" w:customStyle="1" w:styleId="F5D8BCF479C24EB88BB8F9DA92490FCA">
    <w:name w:val="F5D8BCF479C24EB88BB8F9DA92490FCA"/>
  </w:style>
  <w:style w:type="paragraph" w:customStyle="1" w:styleId="6C02EF81BD52487388DC658560B00800">
    <w:name w:val="6C02EF81BD52487388DC658560B00800"/>
  </w:style>
  <w:style w:type="paragraph" w:customStyle="1" w:styleId="94ABBF7B1A9B4B74A537315321B2DC1C">
    <w:name w:val="94ABBF7B1A9B4B74A537315321B2DC1C"/>
  </w:style>
  <w:style w:type="paragraph" w:customStyle="1" w:styleId="88EC3694E0AA444BB0D6BAC0ADC3F14A">
    <w:name w:val="88EC3694E0AA444BB0D6BAC0ADC3F14A"/>
  </w:style>
  <w:style w:type="paragraph" w:customStyle="1" w:styleId="01DFA831C23B45D6BEE324D1E1E12AD3">
    <w:name w:val="01DFA831C23B45D6BEE324D1E1E12AD3"/>
  </w:style>
  <w:style w:type="paragraph" w:customStyle="1" w:styleId="68BDD2FEBE464E6683046B4978A6D6C6">
    <w:name w:val="68BDD2FEBE464E6683046B4978A6D6C6"/>
  </w:style>
  <w:style w:type="paragraph" w:customStyle="1" w:styleId="0A3C19C18C9547E4B94E8B38D8914874">
    <w:name w:val="0A3C19C18C9547E4B94E8B38D8914874"/>
  </w:style>
  <w:style w:type="paragraph" w:customStyle="1" w:styleId="83AD234EE6F14E2A84ADC8E04A3802D1">
    <w:name w:val="83AD234EE6F14E2A84ADC8E04A3802D1"/>
  </w:style>
  <w:style w:type="paragraph" w:customStyle="1" w:styleId="E4EB99FE86E64777A1A673CCE84679CC">
    <w:name w:val="E4EB99FE86E64777A1A673CCE84679CC"/>
  </w:style>
  <w:style w:type="paragraph" w:customStyle="1" w:styleId="6867ECD83D464ACDB8C50BC8ED1DD16C">
    <w:name w:val="6867ECD83D464ACDB8C50BC8ED1DD16C"/>
  </w:style>
  <w:style w:type="paragraph" w:customStyle="1" w:styleId="B5D9A1FC91E94435B7317CAD09BF4436">
    <w:name w:val="B5D9A1FC91E94435B7317CAD09BF4436"/>
  </w:style>
  <w:style w:type="paragraph" w:customStyle="1" w:styleId="6C83E432AF9841A89FB7527D2F2CA92C">
    <w:name w:val="6C83E432AF9841A89FB7527D2F2CA92C"/>
  </w:style>
  <w:style w:type="paragraph" w:customStyle="1" w:styleId="D26BE1841EF2450B9824DD09821CB8CD">
    <w:name w:val="D26BE1841EF2450B9824DD09821CB8CD"/>
  </w:style>
  <w:style w:type="paragraph" w:customStyle="1" w:styleId="3FAA329AE7D441B081E7AA4A608281EC">
    <w:name w:val="3FAA329AE7D441B081E7AA4A608281EC"/>
  </w:style>
  <w:style w:type="paragraph" w:customStyle="1" w:styleId="FFBD3654FEC946E6A42E5AD152D3FBAD">
    <w:name w:val="FFBD3654FEC946E6A42E5AD152D3FBAD"/>
  </w:style>
  <w:style w:type="paragraph" w:customStyle="1" w:styleId="D20FA0C365184596B74DDB68E7D31F50">
    <w:name w:val="D20FA0C365184596B74DDB68E7D31F50"/>
  </w:style>
  <w:style w:type="paragraph" w:customStyle="1" w:styleId="99BBC8FF7A314751BD91F9F13C672B45">
    <w:name w:val="99BBC8FF7A314751BD91F9F13C672B45"/>
  </w:style>
  <w:style w:type="paragraph" w:customStyle="1" w:styleId="D7B8F9124D6548798F1955092A7E991D">
    <w:name w:val="D7B8F9124D6548798F1955092A7E991D"/>
  </w:style>
  <w:style w:type="paragraph" w:customStyle="1" w:styleId="80640AAA399C4E1DAAE3601F00DFBAC4">
    <w:name w:val="80640AAA399C4E1DAAE3601F00DFBAC4"/>
  </w:style>
  <w:style w:type="paragraph" w:customStyle="1" w:styleId="ACDB65828DAF4449AFB62F861678E9D7">
    <w:name w:val="ACDB65828DAF4449AFB62F861678E9D7"/>
  </w:style>
  <w:style w:type="paragraph" w:customStyle="1" w:styleId="D53E3E924C6F4267B092ED43758A6260">
    <w:name w:val="D53E3E924C6F4267B092ED43758A6260"/>
  </w:style>
  <w:style w:type="paragraph" w:customStyle="1" w:styleId="48D3CA12EAD84B00B5EDC344DD7E0A4A">
    <w:name w:val="48D3CA12EAD84B00B5EDC344DD7E0A4A"/>
  </w:style>
  <w:style w:type="paragraph" w:customStyle="1" w:styleId="093319CBCAD345E89FAEA49284A5E061">
    <w:name w:val="093319CBCAD345E89FAEA49284A5E061"/>
  </w:style>
  <w:style w:type="paragraph" w:customStyle="1" w:styleId="028425F35CB3473C9889E0919E04174B">
    <w:name w:val="028425F35CB3473C9889E0919E04174B"/>
  </w:style>
  <w:style w:type="paragraph" w:customStyle="1" w:styleId="F1D84A09ECA64CF0A01DB19EFB0AA18B">
    <w:name w:val="F1D84A09ECA64CF0A01DB19EFB0AA18B"/>
  </w:style>
  <w:style w:type="paragraph" w:customStyle="1" w:styleId="FBB97375E4464A83AB24797FE4EB2A9A">
    <w:name w:val="FBB97375E4464A83AB24797FE4EB2A9A"/>
  </w:style>
  <w:style w:type="paragraph" w:customStyle="1" w:styleId="D5B7B8ED3D5347E0A70B880B42FE46A5">
    <w:name w:val="D5B7B8ED3D5347E0A70B880B42FE46A5"/>
  </w:style>
  <w:style w:type="paragraph" w:customStyle="1" w:styleId="DE0E4793B1FA4DA19119EA1C9FDB681C">
    <w:name w:val="DE0E4793B1FA4DA19119EA1C9FDB681C"/>
  </w:style>
  <w:style w:type="paragraph" w:customStyle="1" w:styleId="62A0E0B1E4E44A07B1C670A26B64E0A3">
    <w:name w:val="62A0E0B1E4E44A07B1C670A26B64E0A3"/>
  </w:style>
  <w:style w:type="paragraph" w:customStyle="1" w:styleId="690A69B925304607A55C23FD58F5856A">
    <w:name w:val="690A69B925304607A55C23FD58F5856A"/>
  </w:style>
  <w:style w:type="paragraph" w:customStyle="1" w:styleId="E725111AC0464811819960D933242CAA">
    <w:name w:val="E725111AC0464811819960D933242CAA"/>
  </w:style>
  <w:style w:type="paragraph" w:customStyle="1" w:styleId="31515196CFFB4E6AB22D3BFFDC66BD03">
    <w:name w:val="31515196CFFB4E6AB22D3BFFDC66BD03"/>
  </w:style>
  <w:style w:type="paragraph" w:customStyle="1" w:styleId="824EADA9F25F4AB4993C949BD3E7DD2C">
    <w:name w:val="824EADA9F25F4AB4993C949BD3E7DD2C"/>
  </w:style>
  <w:style w:type="paragraph" w:customStyle="1" w:styleId="E42CB7BCC5624B76848ACB6C962D1EC3">
    <w:name w:val="E42CB7BCC5624B76848ACB6C962D1EC3"/>
  </w:style>
  <w:style w:type="paragraph" w:customStyle="1" w:styleId="06D7604274334DDA92AE45DB641CEAFA">
    <w:name w:val="06D7604274334DDA92AE45DB641CEAFA"/>
  </w:style>
  <w:style w:type="paragraph" w:customStyle="1" w:styleId="B46F40563A034BD5AA7542858C857A4E">
    <w:name w:val="B46F40563A034BD5AA7542858C857A4E"/>
  </w:style>
  <w:style w:type="paragraph" w:customStyle="1" w:styleId="F6506E57EC414CDA8C01A61F0B1C2D6A">
    <w:name w:val="F6506E57EC414CDA8C01A61F0B1C2D6A"/>
  </w:style>
  <w:style w:type="paragraph" w:customStyle="1" w:styleId="2E9EC029F00C4CD28CD0C620E071405C">
    <w:name w:val="2E9EC029F00C4CD28CD0C620E071405C"/>
  </w:style>
  <w:style w:type="paragraph" w:customStyle="1" w:styleId="3E082E150AAF4BD8AD367F944F0B90A4">
    <w:name w:val="3E082E150AAF4BD8AD367F944F0B90A4"/>
  </w:style>
  <w:style w:type="paragraph" w:customStyle="1" w:styleId="05CEE48C2FBD423A8CE604738580CD89">
    <w:name w:val="05CEE48C2FBD423A8CE604738580CD89"/>
  </w:style>
  <w:style w:type="paragraph" w:customStyle="1" w:styleId="F4DD01F21F784AAAAF67DFF9BBFB411E">
    <w:name w:val="F4DD01F21F784AAAAF67DFF9BBFB411E"/>
  </w:style>
  <w:style w:type="paragraph" w:customStyle="1" w:styleId="A7115C026EF649B6B1622F97AF0E1493">
    <w:name w:val="A7115C026EF649B6B1622F97AF0E1493"/>
  </w:style>
  <w:style w:type="paragraph" w:customStyle="1" w:styleId="D3ABA51013F54B3D91C91783736FF932">
    <w:name w:val="D3ABA51013F54B3D91C91783736FF932"/>
  </w:style>
  <w:style w:type="paragraph" w:customStyle="1" w:styleId="D0CCD73240D848ABB5E8463009CE84CD">
    <w:name w:val="D0CCD73240D848ABB5E8463009CE84CD"/>
  </w:style>
  <w:style w:type="paragraph" w:customStyle="1" w:styleId="AB9D708CE30E4FC2971FD08922F8312D">
    <w:name w:val="AB9D708CE30E4FC2971FD08922F8312D"/>
  </w:style>
  <w:style w:type="paragraph" w:customStyle="1" w:styleId="E9378AFF16A94BFDAA780182CECC7924">
    <w:name w:val="E9378AFF16A94BFDAA780182CECC7924"/>
  </w:style>
  <w:style w:type="paragraph" w:customStyle="1" w:styleId="9B7B518DF59D4C469A34F63F905DACD9">
    <w:name w:val="9B7B518DF59D4C469A34F63F905DACD9"/>
  </w:style>
  <w:style w:type="paragraph" w:customStyle="1" w:styleId="3C853B41A94F40C4BD84B8A380CCF727">
    <w:name w:val="3C853B41A94F40C4BD84B8A380CCF727"/>
  </w:style>
  <w:style w:type="paragraph" w:customStyle="1" w:styleId="4BC41CF1BF3E47DD86312069DDA5982D">
    <w:name w:val="4BC41CF1BF3E47DD86312069DDA5982D"/>
  </w:style>
  <w:style w:type="paragraph" w:customStyle="1" w:styleId="61162DDDD2474A00B9000C25A377CF07">
    <w:name w:val="61162DDDD2474A00B9000C25A377CF07"/>
  </w:style>
  <w:style w:type="paragraph" w:customStyle="1" w:styleId="48D9357E778247C5B265B3D5927208B4">
    <w:name w:val="48D9357E778247C5B265B3D5927208B4"/>
  </w:style>
  <w:style w:type="paragraph" w:customStyle="1" w:styleId="4DEC3E23FAE149B8B7A2FC45CFBFCEB1">
    <w:name w:val="4DEC3E23FAE149B8B7A2FC45CFBFCEB1"/>
    <w:rsid w:val="008A3064"/>
  </w:style>
  <w:style w:type="paragraph" w:customStyle="1" w:styleId="D0EE46AAB60144B9984CABF5AC127EC4">
    <w:name w:val="D0EE46AAB60144B9984CABF5AC127EC4"/>
    <w:rsid w:val="008A3064"/>
  </w:style>
  <w:style w:type="paragraph" w:customStyle="1" w:styleId="08A20225863D4F34845FB89D70B988B8">
    <w:name w:val="08A20225863D4F34845FB89D70B988B8"/>
    <w:rsid w:val="008A3064"/>
  </w:style>
  <w:style w:type="paragraph" w:customStyle="1" w:styleId="2A5FAFAAE3924E1C9E069C5CC020CEA4">
    <w:name w:val="2A5FAFAAE3924E1C9E069C5CC020CEA4"/>
    <w:rsid w:val="008A3064"/>
  </w:style>
  <w:style w:type="paragraph" w:customStyle="1" w:styleId="0C38395F3C6A4CD3B3811550ACF2D3F4">
    <w:name w:val="0C38395F3C6A4CD3B3811550ACF2D3F4"/>
    <w:rsid w:val="008A3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17</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Will Payne</cp:lastModifiedBy>
  <cp:revision>2</cp:revision>
  <cp:lastPrinted>2006-08-01T17:47:00Z</cp:lastPrinted>
  <dcterms:created xsi:type="dcterms:W3CDTF">2021-03-12T15:19:00Z</dcterms:created>
  <dcterms:modified xsi:type="dcterms:W3CDTF">2021-03-12T15:36:00Z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