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2EEB79CA" w14:textId="77777777" w:rsidTr="00195D08">
        <w:tc>
          <w:tcPr>
            <w:tcW w:w="8630" w:type="dxa"/>
          </w:tcPr>
          <w:p w14:paraId="04F7BBC7" w14:textId="2CDDC82A" w:rsidR="006E0E70" w:rsidRPr="00410239" w:rsidRDefault="00BF02CB" w:rsidP="00BA26A6">
            <w:pPr>
              <w:pStyle w:val="MinutesandAgendaTitles"/>
            </w:pPr>
            <w:r>
              <w:t xml:space="preserve">Group 4 Meeting </w:t>
            </w:r>
            <w:r w:rsidR="00046FC3">
              <w:t>9</w:t>
            </w:r>
            <w:r>
              <w:t xml:space="preserve"> Notes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59C24440"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1AAC1293" w14:textId="275C9C6A" w:rsidR="006E0E70" w:rsidRPr="00410239" w:rsidRDefault="00BF02CB" w:rsidP="00BA26A6">
            <w:r>
              <w:t>1</w:t>
            </w:r>
            <w:r w:rsidR="007D6A50">
              <w:t>5</w:t>
            </w:r>
            <w:r>
              <w:t>/03/2021</w:t>
            </w:r>
          </w:p>
        </w:tc>
        <w:tc>
          <w:tcPr>
            <w:tcW w:w="2876" w:type="dxa"/>
          </w:tcPr>
          <w:p w14:paraId="56516339" w14:textId="7AE05BDC" w:rsidR="006E0E70" w:rsidRPr="00410239" w:rsidRDefault="00BF02CB" w:rsidP="00BA26A6">
            <w:r>
              <w:t>1</w:t>
            </w:r>
            <w:r w:rsidR="007D6A50">
              <w:t>1</w:t>
            </w:r>
            <w:r>
              <w:t>:00</w:t>
            </w:r>
          </w:p>
        </w:tc>
        <w:tc>
          <w:tcPr>
            <w:tcW w:w="2879" w:type="dxa"/>
          </w:tcPr>
          <w:p w14:paraId="0B586909" w14:textId="076AC4E4" w:rsidR="006E0E70" w:rsidRPr="00410239" w:rsidRDefault="00BF02CB" w:rsidP="00BA26A6">
            <w:r>
              <w:t>MS Teams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70E3CE69" w14:textId="77777777" w:rsidTr="000A75F5">
        <w:tc>
          <w:tcPr>
            <w:tcW w:w="2156" w:type="dxa"/>
            <w:tcBorders>
              <w:top w:val="nil"/>
            </w:tcBorders>
          </w:tcPr>
          <w:p w14:paraId="0CC13E1E" w14:textId="5BDC0997" w:rsidR="006E0E70" w:rsidRPr="00195D08" w:rsidRDefault="00BF02CB" w:rsidP="00BA26A6">
            <w:r>
              <w:t>Chair</w:t>
            </w:r>
          </w:p>
        </w:tc>
        <w:tc>
          <w:tcPr>
            <w:tcW w:w="6474" w:type="dxa"/>
            <w:tcBorders>
              <w:top w:val="nil"/>
            </w:tcBorders>
          </w:tcPr>
          <w:p w14:paraId="6C78C9D5" w14:textId="2D8CA47A" w:rsidR="006E0E70" w:rsidRPr="00195D08" w:rsidRDefault="007D6A50" w:rsidP="00BA26A6">
            <w:r>
              <w:t>Matthew Blatherwick</w:t>
            </w:r>
          </w:p>
        </w:tc>
      </w:tr>
      <w:tr w:rsidR="006E0E70" w:rsidRPr="00195D08" w14:paraId="73BEC3E2" w14:textId="77777777" w:rsidTr="000A75F5">
        <w:tc>
          <w:tcPr>
            <w:tcW w:w="2156" w:type="dxa"/>
          </w:tcPr>
          <w:p w14:paraId="6E7290D9" w14:textId="7A3FBC4C" w:rsidR="006E0E70" w:rsidRPr="00195D08" w:rsidRDefault="00BF02CB" w:rsidP="00BA26A6">
            <w:r>
              <w:t>Secretary</w:t>
            </w:r>
          </w:p>
        </w:tc>
        <w:tc>
          <w:tcPr>
            <w:tcW w:w="6474" w:type="dxa"/>
          </w:tcPr>
          <w:p w14:paraId="3C2BB4AA" w14:textId="6466FD34" w:rsidR="006E0E70" w:rsidRPr="00195D08" w:rsidRDefault="00BF02CB" w:rsidP="00BA26A6">
            <w:r>
              <w:t>William Payne</w:t>
            </w:r>
          </w:p>
        </w:tc>
      </w:tr>
      <w:tr w:rsidR="006E0E70" w:rsidRPr="00195D08" w14:paraId="345A7AA9" w14:textId="77777777" w:rsidTr="000A75F5">
        <w:tc>
          <w:tcPr>
            <w:tcW w:w="2156" w:type="dxa"/>
          </w:tcPr>
          <w:p w14:paraId="786DA50B" w14:textId="2A22D3D2" w:rsidR="006E0E70" w:rsidRPr="00195D08" w:rsidRDefault="00BF02CB" w:rsidP="00BA26A6">
            <w:r>
              <w:t>A</w:t>
            </w:r>
            <w:r w:rsidR="007D6A50">
              <w:t>ttendees</w:t>
            </w:r>
          </w:p>
        </w:tc>
        <w:tc>
          <w:tcPr>
            <w:tcW w:w="6474" w:type="dxa"/>
          </w:tcPr>
          <w:p w14:paraId="21617F39" w14:textId="3373932D" w:rsidR="006E0E70" w:rsidRPr="00195D08" w:rsidRDefault="007D6A50" w:rsidP="00BA26A6">
            <w:r>
              <w:t>James Harris, James Murphy, Killian McShane</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42A72BC2" w14:textId="77777777" w:rsidTr="00195D08">
        <w:tc>
          <w:tcPr>
            <w:tcW w:w="8630" w:type="dxa"/>
          </w:tcPr>
          <w:p w14:paraId="7D0EFA59" w14:textId="0BBA058C" w:rsidR="006E0E70" w:rsidRPr="00410239" w:rsidRDefault="00BF02CB" w:rsidP="00BA26A6">
            <w:pPr>
              <w:pStyle w:val="MinutesandAgendaTitles"/>
            </w:pPr>
            <w:r>
              <w:t xml:space="preserve">Item 1: </w:t>
            </w:r>
            <w:r w:rsidR="007D6A50">
              <w:t>Design slides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410239" w14:paraId="7A655AC6"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22467C08" w14:textId="33C4C0E1" w:rsidR="006E0E70" w:rsidRPr="00410239" w:rsidRDefault="00BF02CB" w:rsidP="00BA26A6">
            <w:r>
              <w:t>Discussion</w:t>
            </w:r>
          </w:p>
        </w:tc>
        <w:tc>
          <w:tcPr>
            <w:tcW w:w="6474" w:type="dxa"/>
          </w:tcPr>
          <w:p w14:paraId="14F14B62" w14:textId="77777777" w:rsidR="00BF02CB" w:rsidRDefault="007D6A50" w:rsidP="00BA26A6">
            <w:r>
              <w:t>Design document was released successfully and on time, William made a quick slide show containing the diagrams within the document to have a point of reference for our moderator.</w:t>
            </w:r>
          </w:p>
          <w:p w14:paraId="05110E7C" w14:textId="447D1063" w:rsidR="007D6A50" w:rsidRPr="00410239" w:rsidRDefault="007D6A50" w:rsidP="00BA26A6">
            <w:r>
              <w:t>Briefly went through the document and decided it was easiest if each member presented on their respective parts of the document.</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098"/>
        <w:gridCol w:w="2127"/>
        <w:gridCol w:w="1405"/>
      </w:tblGrid>
      <w:tr w:rsidR="006E0E70" w:rsidRPr="00195D08" w14:paraId="52DF2265" w14:textId="77777777" w:rsidTr="007D6A50">
        <w:trPr>
          <w:cnfStyle w:val="100000000000" w:firstRow="1" w:lastRow="0" w:firstColumn="0" w:lastColumn="0" w:oddVBand="0" w:evenVBand="0" w:oddHBand="0" w:evenHBand="0" w:firstRowFirstColumn="0" w:firstRowLastColumn="0" w:lastRowFirstColumn="0" w:lastRowLastColumn="0"/>
        </w:trPr>
        <w:tc>
          <w:tcPr>
            <w:tcW w:w="5098" w:type="dxa"/>
          </w:tcPr>
          <w:p w14:paraId="2AA2EC23" w14:textId="51C9133D" w:rsidR="006E0E70" w:rsidRPr="00195D08" w:rsidRDefault="00BF02CB" w:rsidP="00BA26A6">
            <w:r>
              <w:t>To-do</w:t>
            </w:r>
          </w:p>
        </w:tc>
        <w:sdt>
          <w:sdtPr>
            <w:alias w:val="Agenda 1, person responsible:"/>
            <w:tag w:val="Agenda 1, person responsible:"/>
            <w:id w:val="-781569522"/>
            <w:placeholder>
              <w:docPart w:val="23690120D8214E9DA22C22E0814F12A7"/>
            </w:placeholder>
            <w:temporary/>
            <w:showingPlcHdr/>
            <w15:appearance w15:val="hidden"/>
          </w:sdtPr>
          <w:sdtEndPr/>
          <w:sdtContent>
            <w:tc>
              <w:tcPr>
                <w:tcW w:w="2127" w:type="dxa"/>
              </w:tcPr>
              <w:p w14:paraId="4749B502" w14:textId="77777777" w:rsidR="006E0E70" w:rsidRPr="00195D08" w:rsidRDefault="000C75DA" w:rsidP="00BA26A6">
                <w:r w:rsidRPr="00195D08">
                  <w:t>Person Responsible</w:t>
                </w:r>
              </w:p>
            </w:tc>
          </w:sdtContent>
        </w:sdt>
        <w:sdt>
          <w:sdtPr>
            <w:alias w:val="Agenda 1, deadline:"/>
            <w:tag w:val="Agenda 1, deadline:"/>
            <w:id w:val="-253817730"/>
            <w:placeholder>
              <w:docPart w:val="3CCCE7A575E1451CA5B3CBF948CAE3EA"/>
            </w:placeholder>
            <w:temporary/>
            <w:showingPlcHdr/>
            <w15:appearance w15:val="hidden"/>
          </w:sdtPr>
          <w:sdtEndPr/>
          <w:sdtContent>
            <w:tc>
              <w:tcPr>
                <w:tcW w:w="1405" w:type="dxa"/>
              </w:tcPr>
              <w:p w14:paraId="71B1F3B4" w14:textId="77777777" w:rsidR="006E0E70" w:rsidRPr="00195D08" w:rsidRDefault="000C75DA" w:rsidP="00BA26A6">
                <w:r w:rsidRPr="00195D08">
                  <w:t>Deadline</w:t>
                </w:r>
              </w:p>
            </w:tc>
          </w:sdtContent>
        </w:sdt>
      </w:tr>
      <w:tr w:rsidR="006E0E70" w:rsidRPr="00195D08" w14:paraId="4B622916" w14:textId="77777777" w:rsidTr="00BF02CB">
        <w:tc>
          <w:tcPr>
            <w:tcW w:w="5098" w:type="dxa"/>
          </w:tcPr>
          <w:p w14:paraId="55376D02" w14:textId="53769F47" w:rsidR="006E0E70" w:rsidRPr="00195D08" w:rsidRDefault="007D6A50" w:rsidP="00BA26A6">
            <w:r>
              <w:t>Prepare for meeting with moderator.</w:t>
            </w:r>
          </w:p>
        </w:tc>
        <w:tc>
          <w:tcPr>
            <w:tcW w:w="2127" w:type="dxa"/>
          </w:tcPr>
          <w:p w14:paraId="4A5DCA48" w14:textId="1E05A4F1" w:rsidR="006E0E70" w:rsidRPr="00195D08" w:rsidRDefault="007D6A50" w:rsidP="00BA26A6">
            <w:r>
              <w:t>All</w:t>
            </w:r>
          </w:p>
        </w:tc>
        <w:tc>
          <w:tcPr>
            <w:tcW w:w="1405" w:type="dxa"/>
          </w:tcPr>
          <w:p w14:paraId="0B25FCDC" w14:textId="6C86BAEB" w:rsidR="006E0E70" w:rsidRPr="00195D08" w:rsidRDefault="007D6A50" w:rsidP="00BA26A6">
            <w:r>
              <w:t>16/03/2021</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10EFF3C9" w14:textId="77777777" w:rsidTr="000B74EB">
        <w:tc>
          <w:tcPr>
            <w:tcW w:w="8630" w:type="dxa"/>
          </w:tcPr>
          <w:p w14:paraId="51003B4E" w14:textId="6EE5C8BD" w:rsidR="00195D08" w:rsidRPr="00410239" w:rsidRDefault="00BF02CB" w:rsidP="00BA26A6">
            <w:pPr>
              <w:pStyle w:val="MinutesandAgendaTitles"/>
            </w:pPr>
            <w:r>
              <w:t>Item 2:</w:t>
            </w:r>
            <w:r w:rsidR="007D6A50">
              <w:t xml:space="preserve"> Actions required after the meeting</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3428B2E2"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60680E54" w14:textId="245FD57C" w:rsidR="00195D08" w:rsidRPr="00410239" w:rsidRDefault="00BF02CB" w:rsidP="00BA26A6">
            <w:r>
              <w:t>Discussion</w:t>
            </w:r>
          </w:p>
        </w:tc>
        <w:tc>
          <w:tcPr>
            <w:tcW w:w="6474" w:type="dxa"/>
          </w:tcPr>
          <w:p w14:paraId="12FAA215" w14:textId="62B408A0" w:rsidR="00195D08" w:rsidRPr="00410239" w:rsidRDefault="007D6A50" w:rsidP="00BA26A6">
            <w:r>
              <w:t>We quickly discussed how we were to go about producing our software, how long this would take us and who would do what.</w:t>
            </w:r>
          </w:p>
        </w:tc>
      </w:tr>
      <w:tr w:rsidR="00195D08" w:rsidRPr="00195D08" w14:paraId="0041E286" w14:textId="77777777" w:rsidTr="000B74EB">
        <w:tc>
          <w:tcPr>
            <w:tcW w:w="2156" w:type="dxa"/>
          </w:tcPr>
          <w:p w14:paraId="186344DF" w14:textId="267E0F87" w:rsidR="00195D08" w:rsidRPr="00195D08" w:rsidRDefault="00BF02CB" w:rsidP="00BA26A6">
            <w:r>
              <w:t>Conclusions</w:t>
            </w:r>
          </w:p>
        </w:tc>
        <w:tc>
          <w:tcPr>
            <w:tcW w:w="6474" w:type="dxa"/>
          </w:tcPr>
          <w:p w14:paraId="3355DE67" w14:textId="5640AD2C" w:rsidR="00195D08" w:rsidRPr="00195D08" w:rsidRDefault="007D6A50" w:rsidP="00BA26A6">
            <w:r>
              <w:t>Over easter we will each make sure we understand the project and what is required, and make a start on constructing it. We will meet again after the easter break.</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081E35D2" w14:textId="77777777" w:rsidTr="000B74EB">
        <w:tc>
          <w:tcPr>
            <w:tcW w:w="8630" w:type="dxa"/>
          </w:tcPr>
          <w:p w14:paraId="43EA21C4" w14:textId="729A5AE5" w:rsidR="00195D08" w:rsidRPr="00410239" w:rsidRDefault="009D0D9F" w:rsidP="00BA26A6">
            <w:pPr>
              <w:pStyle w:val="MinutesandAgendaTitles"/>
            </w:pPr>
            <w:r>
              <w:t>Other business: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1E28F13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0A03760F" w14:textId="6FB91F52" w:rsidR="00195D08" w:rsidRPr="00410239" w:rsidRDefault="009D0D9F" w:rsidP="00BA26A6">
            <w:r>
              <w:t>Date of next meeting</w:t>
            </w:r>
          </w:p>
        </w:tc>
        <w:tc>
          <w:tcPr>
            <w:tcW w:w="6474" w:type="dxa"/>
          </w:tcPr>
          <w:p w14:paraId="41D4DCD7" w14:textId="73B97355" w:rsidR="00195D08" w:rsidRPr="00410239" w:rsidRDefault="007D6A50" w:rsidP="00BA26A6">
            <w:r>
              <w:t>Thursday 22</w:t>
            </w:r>
            <w:r w:rsidRPr="007D6A50">
              <w:rPr>
                <w:vertAlign w:val="superscript"/>
              </w:rPr>
              <w:t>nd</w:t>
            </w:r>
            <w:r>
              <w:t xml:space="preserve"> April 2021</w:t>
            </w:r>
          </w:p>
        </w:tc>
      </w:tr>
    </w:tbl>
    <w:p w14:paraId="5545F392" w14:textId="77777777" w:rsidR="00195D08" w:rsidRDefault="00195D08" w:rsidP="003F4225"/>
    <w:sectPr w:rsidR="00195D08" w:rsidSect="0043271B">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E53C2" w14:textId="77777777" w:rsidR="006E5610" w:rsidRDefault="006E5610">
      <w:r>
        <w:separator/>
      </w:r>
    </w:p>
  </w:endnote>
  <w:endnote w:type="continuationSeparator" w:id="0">
    <w:p w14:paraId="7919F92D" w14:textId="77777777" w:rsidR="006E5610" w:rsidRDefault="006E5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82985" w14:textId="77777777" w:rsidR="006E5610" w:rsidRDefault="006E5610">
      <w:r>
        <w:separator/>
      </w:r>
    </w:p>
  </w:footnote>
  <w:footnote w:type="continuationSeparator" w:id="0">
    <w:p w14:paraId="0811321D" w14:textId="77777777" w:rsidR="006E5610" w:rsidRDefault="006E5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CB"/>
    <w:rsid w:val="00030FC8"/>
    <w:rsid w:val="00046FC3"/>
    <w:rsid w:val="00070E66"/>
    <w:rsid w:val="00073AED"/>
    <w:rsid w:val="000A75F5"/>
    <w:rsid w:val="000C75DA"/>
    <w:rsid w:val="00160389"/>
    <w:rsid w:val="0018514B"/>
    <w:rsid w:val="0019353F"/>
    <w:rsid w:val="00195D08"/>
    <w:rsid w:val="001A10F5"/>
    <w:rsid w:val="002A5825"/>
    <w:rsid w:val="00331E07"/>
    <w:rsid w:val="003F4225"/>
    <w:rsid w:val="00410239"/>
    <w:rsid w:val="0043271B"/>
    <w:rsid w:val="00453EDE"/>
    <w:rsid w:val="00474BB5"/>
    <w:rsid w:val="004C533C"/>
    <w:rsid w:val="00562515"/>
    <w:rsid w:val="006858FE"/>
    <w:rsid w:val="006E0E70"/>
    <w:rsid w:val="006E5610"/>
    <w:rsid w:val="007623AA"/>
    <w:rsid w:val="00793B2B"/>
    <w:rsid w:val="00794AC9"/>
    <w:rsid w:val="007D6A50"/>
    <w:rsid w:val="009010DC"/>
    <w:rsid w:val="00941485"/>
    <w:rsid w:val="009759DB"/>
    <w:rsid w:val="009A4B7B"/>
    <w:rsid w:val="009D0401"/>
    <w:rsid w:val="009D0D9F"/>
    <w:rsid w:val="009E1C12"/>
    <w:rsid w:val="00A2210A"/>
    <w:rsid w:val="00A57407"/>
    <w:rsid w:val="00B074A5"/>
    <w:rsid w:val="00B4503C"/>
    <w:rsid w:val="00BA26A6"/>
    <w:rsid w:val="00BF02CB"/>
    <w:rsid w:val="00BF29EE"/>
    <w:rsid w:val="00C7087C"/>
    <w:rsid w:val="00C74B7F"/>
    <w:rsid w:val="00CA4B0E"/>
    <w:rsid w:val="00D51AE5"/>
    <w:rsid w:val="00D6422A"/>
    <w:rsid w:val="00DA094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D340C51"/>
  <w15:docId w15:val="{C41364BB-A95E-45E6-8DB6-D025A4C9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690120D8214E9DA22C22E0814F12A7"/>
        <w:category>
          <w:name w:val="General"/>
          <w:gallery w:val="placeholder"/>
        </w:category>
        <w:types>
          <w:type w:val="bbPlcHdr"/>
        </w:types>
        <w:behaviors>
          <w:behavior w:val="content"/>
        </w:behaviors>
        <w:guid w:val="{C109B9A0-0878-482D-A64B-A860C763A66A}"/>
      </w:docPartPr>
      <w:docPartBody>
        <w:p w:rsidR="00143ADC" w:rsidRDefault="00EC5798">
          <w:pPr>
            <w:pStyle w:val="23690120D8214E9DA22C22E0814F12A7"/>
          </w:pPr>
          <w:r w:rsidRPr="00195D08">
            <w:t>Person Responsible</w:t>
          </w:r>
        </w:p>
      </w:docPartBody>
    </w:docPart>
    <w:docPart>
      <w:docPartPr>
        <w:name w:val="3CCCE7A575E1451CA5B3CBF948CAE3EA"/>
        <w:category>
          <w:name w:val="General"/>
          <w:gallery w:val="placeholder"/>
        </w:category>
        <w:types>
          <w:type w:val="bbPlcHdr"/>
        </w:types>
        <w:behaviors>
          <w:behavior w:val="content"/>
        </w:behaviors>
        <w:guid w:val="{729DA989-D670-4CBD-91B0-6400438B3FD0}"/>
      </w:docPartPr>
      <w:docPartBody>
        <w:p w:rsidR="00143ADC" w:rsidRDefault="00EC5798">
          <w:pPr>
            <w:pStyle w:val="3CCCE7A575E1451CA5B3CBF948CAE3EA"/>
          </w:pPr>
          <w:r w:rsidRPr="00195D08">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E3"/>
    <w:rsid w:val="00143ADC"/>
    <w:rsid w:val="001A64E3"/>
    <w:rsid w:val="007868A3"/>
    <w:rsid w:val="00EC5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690120D8214E9DA22C22E0814F12A7">
    <w:name w:val="23690120D8214E9DA22C22E0814F12A7"/>
  </w:style>
  <w:style w:type="paragraph" w:customStyle="1" w:styleId="3CCCE7A575E1451CA5B3CBF948CAE3EA">
    <w:name w:val="3CCCE7A575E1451CA5B3CBF948CAE3EA"/>
  </w:style>
  <w:style w:type="paragraph" w:customStyle="1" w:styleId="9B54D29985A64B3D9D5DEECD5DA54EB5">
    <w:name w:val="9B54D29985A64B3D9D5DEECD5DA54EB5"/>
    <w:rsid w:val="001A6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4</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Will Payne</dc:creator>
  <cp:keywords/>
  <cp:lastModifiedBy>Will Payne</cp:lastModifiedBy>
  <cp:revision>3</cp:revision>
  <cp:lastPrinted>2006-08-01T17:47:00Z</cp:lastPrinted>
  <dcterms:created xsi:type="dcterms:W3CDTF">2021-05-13T19:00:00Z</dcterms:created>
  <dcterms:modified xsi:type="dcterms:W3CDTF">2021-05-13T19:01:00Z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